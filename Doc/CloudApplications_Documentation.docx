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C33524">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83550">
                                  <w:trPr>
                                    <w:trHeight w:val="144"/>
                                    <w:jc w:val="center"/>
                                  </w:trPr>
                                  <w:tc>
                                    <w:tcPr>
                                      <w:tcW w:w="0" w:type="auto"/>
                                      <w:shd w:val="clear" w:color="auto" w:fill="F4B29B" w:themeFill="accent1" w:themeFillTint="66"/>
                                      <w:tcMar>
                                        <w:top w:w="0" w:type="dxa"/>
                                        <w:bottom w:w="0" w:type="dxa"/>
                                      </w:tcMar>
                                      <w:vAlign w:val="center"/>
                                    </w:tcPr>
                                    <w:p w:rsidR="00883550" w:rsidRDefault="00883550">
                                      <w:pPr>
                                        <w:pStyle w:val="NoSpacing"/>
                                        <w:rPr>
                                          <w:sz w:val="8"/>
                                          <w:szCs w:val="8"/>
                                        </w:rPr>
                                      </w:pPr>
                                    </w:p>
                                  </w:tc>
                                </w:tr>
                                <w:tr w:rsidR="00883550">
                                  <w:trPr>
                                    <w:trHeight w:val="1440"/>
                                    <w:jc w:val="center"/>
                                  </w:trPr>
                                  <w:tc>
                                    <w:tcPr>
                                      <w:tcW w:w="0" w:type="auto"/>
                                      <w:shd w:val="clear" w:color="auto" w:fill="D34817" w:themeFill="accent1"/>
                                      <w:vAlign w:val="center"/>
                                    </w:tcPr>
                                    <w:p w:rsidR="00883550" w:rsidRDefault="00C33524"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color w:val="FFFFFF" w:themeColor="background1"/>
                                              <w:sz w:val="72"/>
                                              <w:szCs w:val="72"/>
                                            </w:rPr>
                                            <w:t xml:space="preserve">  </w:t>
                                          </w:r>
                                        </w:sdtContent>
                                      </w:sdt>
                                      <w:r w:rsidR="00883550">
                                        <w:rPr>
                                          <w:rFonts w:asciiTheme="majorHAnsi" w:eastAsiaTheme="majorEastAsia" w:hAnsiTheme="majorHAnsi" w:cstheme="majorBidi"/>
                                          <w:color w:val="FFFFFF" w:themeColor="background1"/>
                                          <w:sz w:val="72"/>
                                          <w:szCs w:val="72"/>
                                        </w:rPr>
                                        <w:t>Automatiseren bachelorproef 2016</w:t>
                                      </w:r>
                                    </w:p>
                                  </w:tc>
                                </w:tr>
                                <w:tr w:rsidR="00883550">
                                  <w:trPr>
                                    <w:trHeight w:val="144"/>
                                    <w:jc w:val="center"/>
                                  </w:trPr>
                                  <w:tc>
                                    <w:tcPr>
                                      <w:tcW w:w="0" w:type="auto"/>
                                      <w:shd w:val="clear" w:color="auto" w:fill="918485" w:themeFill="accent5"/>
                                      <w:tcMar>
                                        <w:top w:w="0" w:type="dxa"/>
                                        <w:bottom w:w="0" w:type="dxa"/>
                                      </w:tcMar>
                                      <w:vAlign w:val="center"/>
                                    </w:tcPr>
                                    <w:p w:rsidR="00883550" w:rsidRDefault="00883550">
                                      <w:pPr>
                                        <w:pStyle w:val="NoSpacing"/>
                                        <w:rPr>
                                          <w:sz w:val="8"/>
                                          <w:szCs w:val="8"/>
                                        </w:rPr>
                                      </w:pPr>
                                    </w:p>
                                  </w:tc>
                                </w:tr>
                                <w:tr w:rsidR="00883550">
                                  <w:trPr>
                                    <w:trHeight w:val="720"/>
                                    <w:jc w:val="center"/>
                                  </w:trPr>
                                  <w:tc>
                                    <w:tcPr>
                                      <w:tcW w:w="0" w:type="auto"/>
                                      <w:vAlign w:val="bottom"/>
                                    </w:tcPr>
                                    <w:p w:rsidR="00883550" w:rsidRDefault="00C33524"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883550">
                                            <w:rPr>
                                              <w:sz w:val="36"/>
                                              <w:szCs w:val="36"/>
                                            </w:rPr>
                                            <w:t>Cloud Applications document</w:t>
                                          </w:r>
                                        </w:sdtContent>
                                      </w:sdt>
                                    </w:p>
                                  </w:tc>
                                </w:tr>
                              </w:tbl>
                              <w:p w:rsidR="00883550" w:rsidRDefault="0088355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83550">
                            <w:trPr>
                              <w:trHeight w:val="144"/>
                              <w:jc w:val="center"/>
                            </w:trPr>
                            <w:tc>
                              <w:tcPr>
                                <w:tcW w:w="0" w:type="auto"/>
                                <w:shd w:val="clear" w:color="auto" w:fill="F4B29B" w:themeFill="accent1" w:themeFillTint="66"/>
                                <w:tcMar>
                                  <w:top w:w="0" w:type="dxa"/>
                                  <w:bottom w:w="0" w:type="dxa"/>
                                </w:tcMar>
                                <w:vAlign w:val="center"/>
                              </w:tcPr>
                              <w:p w:rsidR="00883550" w:rsidRDefault="00883550">
                                <w:pPr>
                                  <w:pStyle w:val="NoSpacing"/>
                                  <w:rPr>
                                    <w:sz w:val="8"/>
                                    <w:szCs w:val="8"/>
                                  </w:rPr>
                                </w:pPr>
                              </w:p>
                            </w:tc>
                          </w:tr>
                          <w:tr w:rsidR="00883550">
                            <w:trPr>
                              <w:trHeight w:val="1440"/>
                              <w:jc w:val="center"/>
                            </w:trPr>
                            <w:tc>
                              <w:tcPr>
                                <w:tcW w:w="0" w:type="auto"/>
                                <w:shd w:val="clear" w:color="auto" w:fill="D34817" w:themeFill="accent1"/>
                                <w:vAlign w:val="center"/>
                              </w:tcPr>
                              <w:p w:rsidR="00883550" w:rsidRDefault="00C33524" w:rsidP="00864BF8">
                                <w:pPr>
                                  <w:pStyle w:val="NoSpacing"/>
                                  <w:suppressOverlap/>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color w:val="FFFFFF" w:themeColor="background1"/>
                                        <w:sz w:val="72"/>
                                        <w:szCs w:val="72"/>
                                      </w:rPr>
                                      <w:t xml:space="preserve">  </w:t>
                                    </w:r>
                                  </w:sdtContent>
                                </w:sdt>
                                <w:r w:rsidR="00883550">
                                  <w:rPr>
                                    <w:rFonts w:asciiTheme="majorHAnsi" w:eastAsiaTheme="majorEastAsia" w:hAnsiTheme="majorHAnsi" w:cstheme="majorBidi"/>
                                    <w:color w:val="FFFFFF" w:themeColor="background1"/>
                                    <w:sz w:val="72"/>
                                    <w:szCs w:val="72"/>
                                  </w:rPr>
                                  <w:t>Automatiseren bachelorproef 2016</w:t>
                                </w:r>
                              </w:p>
                            </w:tc>
                          </w:tr>
                          <w:tr w:rsidR="00883550">
                            <w:trPr>
                              <w:trHeight w:val="144"/>
                              <w:jc w:val="center"/>
                            </w:trPr>
                            <w:tc>
                              <w:tcPr>
                                <w:tcW w:w="0" w:type="auto"/>
                                <w:shd w:val="clear" w:color="auto" w:fill="918485" w:themeFill="accent5"/>
                                <w:tcMar>
                                  <w:top w:w="0" w:type="dxa"/>
                                  <w:bottom w:w="0" w:type="dxa"/>
                                </w:tcMar>
                                <w:vAlign w:val="center"/>
                              </w:tcPr>
                              <w:p w:rsidR="00883550" w:rsidRDefault="00883550">
                                <w:pPr>
                                  <w:pStyle w:val="NoSpacing"/>
                                  <w:rPr>
                                    <w:sz w:val="8"/>
                                    <w:szCs w:val="8"/>
                                  </w:rPr>
                                </w:pPr>
                              </w:p>
                            </w:tc>
                          </w:tr>
                          <w:tr w:rsidR="00883550">
                            <w:trPr>
                              <w:trHeight w:val="720"/>
                              <w:jc w:val="center"/>
                            </w:trPr>
                            <w:tc>
                              <w:tcPr>
                                <w:tcW w:w="0" w:type="auto"/>
                                <w:vAlign w:val="bottom"/>
                              </w:tcPr>
                              <w:p w:rsidR="00883550" w:rsidRDefault="00C33524" w:rsidP="00864BF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883550">
                                      <w:rPr>
                                        <w:sz w:val="36"/>
                                        <w:szCs w:val="36"/>
                                      </w:rPr>
                                      <w:t>Cloud Applications document</w:t>
                                    </w:r>
                                  </w:sdtContent>
                                </w:sdt>
                              </w:p>
                            </w:tc>
                          </w:tr>
                        </w:tbl>
                        <w:p w:rsidR="00883550" w:rsidRDefault="00883550"/>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83550" w:rsidRDefault="00C3352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883550">
                                      <w:rPr>
                                        <w:lang w:val="en-US"/>
                                      </w:rPr>
                                      <w:t>September 26, 2016</w:t>
                                    </w:r>
                                  </w:sdtContent>
                                </w:sdt>
                              </w:p>
                              <w:p w:rsidR="00883550" w:rsidRDefault="00883550">
                                <w:pPr>
                                  <w:pStyle w:val="NoSpacing"/>
                                  <w:spacing w:line="276" w:lineRule="auto"/>
                                  <w:jc w:val="center"/>
                                </w:pPr>
                                <w:r>
                                  <w:t>Mike Meyers en Kayode Aina</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883550" w:rsidRDefault="00883550">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Content>
                              <w:r>
                                <w:rPr>
                                  <w:lang w:val="en-US"/>
                                </w:rPr>
                                <w:t>September 26, 2016</w:t>
                              </w:r>
                            </w:sdtContent>
                          </w:sdt>
                        </w:p>
                        <w:p w:rsidR="00883550" w:rsidRDefault="00883550">
                          <w:pPr>
                            <w:pStyle w:val="NoSpacing"/>
                            <w:spacing w:line="276" w:lineRule="auto"/>
                            <w:jc w:val="center"/>
                          </w:pPr>
                          <w:r>
                            <w:t>Mike Meyers en Kayode Aina</w:t>
                          </w:r>
                        </w:p>
                      </w:txbxContent>
                    </v:textbox>
                    <w10:wrap anchorx="margin" anchory="margin"/>
                  </v:rect>
                </w:pict>
              </mc:Fallback>
            </mc:AlternateContent>
          </w:r>
          <w:r w:rsidR="00BB0DAF">
            <w:br w:type="page"/>
          </w:r>
        </w:sdtContent>
      </w:sdt>
    </w:p>
    <w:p w:rsidR="001C7AA9" w:rsidRDefault="005673FD">
      <w:pPr>
        <w:pStyle w:val="Title"/>
        <w:rPr>
          <w:smallCaps w:val="0"/>
        </w:rPr>
      </w:pPr>
      <w:r>
        <w:rPr>
          <w:smallCaps w:val="0"/>
        </w:rPr>
        <w:lastRenderedPageBreak/>
        <w:t>Automatiseren bachelorproef 2016</w:t>
      </w:r>
    </w:p>
    <w:p w:rsidR="001C7AA9" w:rsidRDefault="00C33524">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11D48">
            <w:rPr>
              <w:lang w:val="nl-BE"/>
            </w:rPr>
            <w:t>Cloud Applications document</w:t>
          </w:r>
        </w:sdtContent>
      </w:sdt>
    </w:p>
    <w:p w:rsidR="007748E0" w:rsidRDefault="00EF4828" w:rsidP="007748E0">
      <w:pPr>
        <w:pStyle w:val="Heading1"/>
        <w:rPr>
          <w:sz w:val="36"/>
          <w:szCs w:val="36"/>
        </w:rPr>
      </w:pPr>
      <w:r w:rsidRPr="00EB6D00">
        <w:rPr>
          <w:sz w:val="36"/>
          <w:szCs w:val="36"/>
        </w:rPr>
        <w:t>Project Omschrijving</w:t>
      </w:r>
      <w:r w:rsidR="007748E0" w:rsidRPr="00EB6D00">
        <w:rPr>
          <w:sz w:val="36"/>
          <w:szCs w:val="36"/>
        </w:rPr>
        <w:t xml:space="preserve"> </w:t>
      </w:r>
    </w:p>
    <w:p w:rsidR="00864BF8" w:rsidRDefault="00864BF8" w:rsidP="00864BF8">
      <w:pPr>
        <w:pStyle w:val="Heading1"/>
      </w:pPr>
      <w:r>
        <w:t>Probleemstelling</w:t>
      </w:r>
    </w:p>
    <w:p w:rsidR="00B33AD9" w:rsidRPr="00B33AD9" w:rsidRDefault="00E25E43" w:rsidP="00B33AD9">
      <w:r>
        <w:t>Alle eindwerkrepo</w:t>
      </w:r>
      <w:r w:rsidR="00A13B28">
        <w:t>’</w:t>
      </w:r>
      <w:r w:rsidR="002F3487">
        <w:t xml:space="preserve">s worden gehost op </w:t>
      </w:r>
      <w:r w:rsidR="00BD72E3">
        <w:fldChar w:fldCharType="begin"/>
      </w:r>
      <w:r w:rsidR="00BD72E3">
        <w:instrText xml:space="preserve"> HYPERLINK "https://github.com/AP-Elektronica-ICT" </w:instrText>
      </w:r>
      <w:r w:rsidR="00BD72E3">
        <w:fldChar w:fldCharType="separate"/>
      </w:r>
      <w:r w:rsidR="002F3487" w:rsidRPr="008D73A6">
        <w:rPr>
          <w:rStyle w:val="Hyperlink"/>
        </w:rPr>
        <w:t>https://github.com/AP-Elektronica-ICT</w:t>
      </w:r>
      <w:r w:rsidR="00BD72E3">
        <w:rPr>
          <w:rStyle w:val="Hyperlink"/>
        </w:rPr>
        <w:fldChar w:fldCharType="end"/>
      </w:r>
      <w:r w:rsidR="002F3487">
        <w:t>. Momenteel houd</w:t>
      </w:r>
      <w:r w:rsidR="00A13B28">
        <w:t>t</w:t>
      </w:r>
      <w:r w:rsidR="002F3487">
        <w:t xml:space="preserve"> on</w:t>
      </w:r>
      <w:r w:rsidR="00F01373">
        <w:t>ze opleiding een lijst</w:t>
      </w:r>
      <w:r w:rsidR="002F3487">
        <w:t xml:space="preserve"> bij met daarin alle nodig</w:t>
      </w:r>
      <w:r w:rsidR="00F01373">
        <w:t>e informatie per student. Deze lijst houd het volgende in</w:t>
      </w:r>
      <w:r w:rsidR="002F3487">
        <w:t>: promotor</w:t>
      </w:r>
      <w:r w:rsidR="007E2A0B">
        <w:t>s</w:t>
      </w:r>
      <w:r w:rsidR="002F3487">
        <w:t xml:space="preserve">, gsm nummer, adres, </w:t>
      </w:r>
      <w:r w:rsidR="00EA7C1A">
        <w:t xml:space="preserve">naam, korte info, </w:t>
      </w:r>
      <w:r w:rsidR="002F3487">
        <w:t>een url naar de online repository, etc. Leerkrachten of promotors gaan deze link</w:t>
      </w:r>
      <w:r w:rsidR="00EA7C1A">
        <w:t xml:space="preserve"> dan</w:t>
      </w:r>
      <w:r w:rsidR="002F3487">
        <w:t xml:space="preserve"> openen in de browser om zo feedback op een commit te kunnen geven. Du</w:t>
      </w:r>
      <w:r w:rsidR="00F01373">
        <w:t xml:space="preserve">s als een van deze personen </w:t>
      </w:r>
      <w:r w:rsidR="002F3487">
        <w:t xml:space="preserve"> bijvoorbeeld 25 studenten heeft, moet hij/zij deze actie dan ook 25 keer doen</w:t>
      </w:r>
      <w:r w:rsidR="00EA7C1A">
        <w:t xml:space="preserve"> wat uiteraard niet zo </w:t>
      </w:r>
      <w:r w:rsidR="00A13B28">
        <w:t>productief</w:t>
      </w:r>
      <w:r w:rsidR="00F01373">
        <w:t xml:space="preserve"> is </w:t>
      </w:r>
      <w:r w:rsidR="002F3487">
        <w:t>.</w:t>
      </w:r>
      <w:r w:rsidR="00EA7C1A">
        <w:t xml:space="preserve"> D</w:t>
      </w:r>
      <w:r w:rsidR="002F3487">
        <w:t xml:space="preserve">it </w:t>
      </w:r>
      <w:r w:rsidR="00EB6D00">
        <w:t>is eigenlijk ge</w:t>
      </w:r>
      <w:r w:rsidR="00CD1E5D">
        <w:t xml:space="preserve">woon constant herhaling. En dit kost hun </w:t>
      </w:r>
      <w:r w:rsidR="002F3487">
        <w:t xml:space="preserve">uiteraard </w:t>
      </w:r>
      <w:r w:rsidR="00EB6D00">
        <w:t xml:space="preserve">ook </w:t>
      </w:r>
      <w:r w:rsidR="00CD1E5D">
        <w:t xml:space="preserve">veel kostbare tijd </w:t>
      </w:r>
      <w:r w:rsidR="00A13B28">
        <w:t>.</w:t>
      </w:r>
    </w:p>
    <w:p w:rsidR="00864BF8" w:rsidRDefault="00DD6BA5" w:rsidP="00864BF8">
      <w:pPr>
        <w:pStyle w:val="Heading1"/>
      </w:pPr>
      <w:r>
        <w:t>Doel van het project</w:t>
      </w:r>
    </w:p>
    <w:p w:rsidR="00EB6D00" w:rsidRDefault="00DF155A" w:rsidP="00D867DC">
      <w:r>
        <w:t xml:space="preserve">Het </w:t>
      </w:r>
      <w:r w:rsidR="00E222B9">
        <w:t xml:space="preserve">doel van ons project is, door middel van een website, </w:t>
      </w:r>
      <w:r w:rsidR="00C76B59">
        <w:t xml:space="preserve">het </w:t>
      </w:r>
      <w:r>
        <w:t>werken met eindwerkrepo’s eenvoudig</w:t>
      </w:r>
      <w:r w:rsidR="003C2BB7">
        <w:t>er</w:t>
      </w:r>
      <w:r>
        <w:t xml:space="preserve"> </w:t>
      </w:r>
      <w:r w:rsidR="00C76B59">
        <w:t xml:space="preserve">te </w:t>
      </w:r>
      <w:r>
        <w:t>maken. Op deze website krijg je een overzicht van alle repositori</w:t>
      </w:r>
      <w:r w:rsidR="00C76B59">
        <w:t>es. Dit zijn de</w:t>
      </w:r>
      <w:r w:rsidR="00CD1E5D">
        <w:t xml:space="preserve"> repositories</w:t>
      </w:r>
      <w:r>
        <w:t xml:space="preserve"> van de studenten</w:t>
      </w:r>
      <w:r w:rsidR="00C76B59">
        <w:t xml:space="preserve"> die een eindwerk maken. </w:t>
      </w:r>
      <w:r w:rsidR="0024333A">
        <w:t>Hier gaat de promotor dan kunnen kiezen wie hij zoekt, als</w:t>
      </w:r>
      <w:r w:rsidR="00CD1E5D">
        <w:t xml:space="preserve"> </w:t>
      </w:r>
      <w:r w:rsidR="0024333A">
        <w:t>ook welke repository. De usernames worden ook omgezet naar de echte namen wat het makkelijker maakt voor de promotors om te kunnen zien wie wie is. De promotors kunnen ook in elke reposi</w:t>
      </w:r>
      <w:r w:rsidR="00CD1E5D">
        <w:t>t</w:t>
      </w:r>
      <w:r w:rsidR="00F2614B">
        <w:t>ory commentaar geven op de logs</w:t>
      </w:r>
      <w:r w:rsidR="0024333A">
        <w:t xml:space="preserve">. </w:t>
      </w:r>
      <w:r w:rsidR="00CD1E5D">
        <w:t xml:space="preserve">Deze </w:t>
      </w:r>
      <w:r w:rsidR="00A13B28">
        <w:t>laten alle uitgevoerde commits zien van de branch. De promotor ka</w:t>
      </w:r>
      <w:r w:rsidR="00CD1E5D">
        <w:t>n ook alle commits zien. Deze</w:t>
      </w:r>
      <w:r w:rsidR="00A13B28">
        <w:t xml:space="preserve"> worden gebruikt om </w:t>
      </w:r>
      <w:r w:rsidR="002B318C">
        <w:t>gewijzigde</w:t>
      </w:r>
      <w:r w:rsidR="00A13B28">
        <w:t xml:space="preserve"> gegevens op te slagen in de repo op Github. De</w:t>
      </w:r>
      <w:r w:rsidR="00CD1E5D">
        <w:t xml:space="preserve"> l</w:t>
      </w:r>
      <w:r w:rsidR="00F2614B">
        <w:t>ogs</w:t>
      </w:r>
      <w:r w:rsidR="00C54ADA">
        <w:t xml:space="preserve"> gaan ook gefilterd worden op de file naam wat het makkelijker maakt voor de promotors om deze te volgen. Er word</w:t>
      </w:r>
      <w:r w:rsidR="00E25E43">
        <w:t>t</w:t>
      </w:r>
      <w:r w:rsidR="00C54ADA">
        <w:t xml:space="preserve"> ook </w:t>
      </w:r>
      <w:r w:rsidR="00A13B28">
        <w:t>nog gebruik gemaakt van email. D</w:t>
      </w:r>
      <w:r w:rsidR="00C54ADA">
        <w:t>eze dient om</w:t>
      </w:r>
      <w:r w:rsidR="00CD1E5D">
        <w:t xml:space="preserve"> de gebruikers te verwittigen </w:t>
      </w:r>
      <w:r w:rsidR="00C54ADA">
        <w:t xml:space="preserve"> wanneer er iets veranderd</w:t>
      </w:r>
      <w:r w:rsidR="00CD1E5D">
        <w:t xml:space="preserve"> is</w:t>
      </w:r>
      <w:r w:rsidR="00C54ADA">
        <w:t>. De email word</w:t>
      </w:r>
      <w:r w:rsidR="00A13B28">
        <w:t>t</w:t>
      </w:r>
      <w:r w:rsidR="00C54ADA">
        <w:t xml:space="preserve"> ook </w:t>
      </w:r>
      <w:r w:rsidR="00CD1E5D">
        <w:t>g</w:t>
      </w:r>
      <w:r w:rsidR="003C2BB7">
        <w:t>ebruikt om de links van de logs</w:t>
      </w:r>
      <w:r w:rsidR="00C54ADA">
        <w:t xml:space="preserve"> door te sturen zodat ze direct weten waar ze moe</w:t>
      </w:r>
      <w:r w:rsidR="00A13B28">
        <w:t>ten zijn</w:t>
      </w:r>
      <w:r w:rsidR="00C54ADA">
        <w:t xml:space="preserve">. Er kunnen </w:t>
      </w:r>
      <w:r>
        <w:t xml:space="preserve">ook issues worden aangemaakt </w:t>
      </w:r>
      <w:r w:rsidR="00CD1E5D">
        <w:t>, die dan</w:t>
      </w:r>
      <w:r w:rsidR="00C54ADA">
        <w:t xml:space="preserve"> gebruik</w:t>
      </w:r>
      <w:r w:rsidR="00CD1E5D">
        <w:t xml:space="preserve"> maken</w:t>
      </w:r>
      <w:r w:rsidR="00C54ADA">
        <w:t xml:space="preserve"> van een kleurcode om </w:t>
      </w:r>
      <w:r w:rsidR="00F2614B">
        <w:t>onderscheid te maken tussen open en gesloten.</w:t>
      </w:r>
      <w:r w:rsidR="00C54ADA">
        <w:t xml:space="preserve"> </w:t>
      </w:r>
      <w:r w:rsidR="00A13B28">
        <w:t xml:space="preserve"> </w:t>
      </w:r>
      <w:r w:rsidR="00C54ADA">
        <w:t xml:space="preserve">Dus in het kort samengevat: We maken een </w:t>
      </w:r>
      <w:r w:rsidR="00A13B28">
        <w:t>(</w:t>
      </w:r>
      <w:r w:rsidR="00C54ADA">
        <w:t>geautomatiseerde</w:t>
      </w:r>
      <w:r w:rsidR="00A13B28">
        <w:t>)</w:t>
      </w:r>
      <w:r w:rsidR="007F2317">
        <w:t xml:space="preserve"> website waarmee docenten op een overzichtelijke manier de repositories van de studenten kunnen overlopen</w:t>
      </w:r>
      <w:r w:rsidR="00C76B59">
        <w:t xml:space="preserve">. </w:t>
      </w:r>
    </w:p>
    <w:p w:rsidR="00C76B59" w:rsidRDefault="00C76B59" w:rsidP="00D867DC"/>
    <w:p w:rsidR="00822073" w:rsidRDefault="00822073" w:rsidP="00D867DC"/>
    <w:p w:rsidR="00822073" w:rsidRDefault="00822073" w:rsidP="00D867DC"/>
    <w:p w:rsidR="00822073" w:rsidRDefault="00822073" w:rsidP="00D867DC"/>
    <w:p w:rsidR="00822073" w:rsidRDefault="00822073" w:rsidP="00D867DC"/>
    <w:p w:rsidR="00822073" w:rsidRDefault="00822073" w:rsidP="00D867DC"/>
    <w:p w:rsidR="00A13B28" w:rsidRDefault="00A13B28" w:rsidP="00D867DC"/>
    <w:p w:rsidR="00A13B28" w:rsidRDefault="00A13B28" w:rsidP="00D867DC"/>
    <w:p w:rsidR="00A13B28" w:rsidRDefault="00A13B28" w:rsidP="00D867DC"/>
    <w:p w:rsidR="00864BF8" w:rsidRDefault="00DD6BA5" w:rsidP="00864BF8">
      <w:pPr>
        <w:pStyle w:val="Heading1"/>
      </w:pPr>
      <w:r>
        <w:lastRenderedPageBreak/>
        <w:t>Methodologie</w:t>
      </w:r>
    </w:p>
    <w:p w:rsidR="008A244B" w:rsidRPr="008A244B" w:rsidRDefault="00883550" w:rsidP="008A244B">
      <w:r>
        <w:t>We hebben in het begin</w:t>
      </w:r>
      <w:r w:rsidR="008A244B">
        <w:t xml:space="preserve"> een gesprek gehad met onze projectbegeleiders. </w:t>
      </w:r>
      <w:r w:rsidR="00F2614B">
        <w:t>We konden hier vragen stellen, zodat het wat duidelijker was wat ze van ons</w:t>
      </w:r>
      <w:r w:rsidR="00E123B2">
        <w:t xml:space="preserve"> verwacht</w:t>
      </w:r>
      <w:r w:rsidR="00F2614B">
        <w:t>en</w:t>
      </w:r>
      <w:r w:rsidR="00E123B2">
        <w:t xml:space="preserve">. Voor onze website hebben we zitten nadenken over hoe ze eruit gaat zien. Dit hebben we gedaan zodat we konden </w:t>
      </w:r>
      <w:r w:rsidR="00F2614B">
        <w:t>beginnen met de mockups. Deze</w:t>
      </w:r>
      <w:r w:rsidR="00E123B2">
        <w:t xml:space="preserve"> laten een beeld zien van hoe de website eruit gaat zien. We gebruiken dummy data, dus geen echte data of gegevens. Voor de Github API maken we gebruik van Postman. Dit is een REST Client die werkt als een applicatie binnen de Chrome browser. Het is zeer nuttig voor interfacing met REST API’s. Dus we gebruiken het om de REST calls te testen vooraleer we ze echt gaan gebruiken in onze website. De Github API gebruiken we om in te loggen, om de repositories van de studenten op te vragen, issues aanmaken, commentaar geven, ... Dus deze is nodig voor bijna alle issues die we hebben aangemaakt in onze repo op Github (zie bij links). Om de informatie van de studenten bij te houden, maken we gebruik van een d</w:t>
      </w:r>
      <w:r w:rsidR="00F2614B">
        <w:t>atabase waarin</w:t>
      </w:r>
      <w:r w:rsidR="00E123B2">
        <w:t xml:space="preserve"> de gegevens ook aangepast worden of nieuwe gegevens voorzien worden. Dit vereist </w:t>
      </w:r>
      <w:r w:rsidR="00DF3299">
        <w:t xml:space="preserve">een connectie met onze website. Ons semester is opgedeeld in 3 sprints van elk 3 weken. Na elke sprint moeten we een tussentijdse presentatie geven </w:t>
      </w:r>
      <w:r w:rsidR="003C2BB7">
        <w:t>en een demo van al dat</w:t>
      </w:r>
      <w:r w:rsidR="00F2614B">
        <w:t>gene dat we</w:t>
      </w:r>
      <w:r w:rsidR="00DF3299">
        <w:t xml:space="preserve"> al hebben. Op het einde van sprint 3 moeten we ons project presenteren. Tegen het begin van sprint 3 zal het vooral bugs wegwerken zijn zodat we op tijd klaar zijn en een goed resultaat kunnen afleveren. </w:t>
      </w:r>
      <w:r w:rsidR="00E123B2">
        <w:t xml:space="preserve"> </w:t>
      </w:r>
    </w:p>
    <w:p w:rsidR="00864BF8" w:rsidRDefault="00864BF8" w:rsidP="00864BF8">
      <w:pPr>
        <w:pStyle w:val="Heading1"/>
      </w:pPr>
      <w:r>
        <w:t xml:space="preserve">Verwachte resultaten </w:t>
      </w:r>
    </w:p>
    <w:p w:rsidR="00363C80" w:rsidRPr="00363C80" w:rsidRDefault="005D05EC" w:rsidP="00363C80">
      <w:r>
        <w:t>Al het volgende</w:t>
      </w:r>
      <w:r w:rsidR="00363C80">
        <w:t xml:space="preserve"> wensen we op het einde van ons project in orde te hebben, dus tegen het einde van het semester.</w:t>
      </w:r>
    </w:p>
    <w:p w:rsidR="00363C80" w:rsidRDefault="005F550F" w:rsidP="00363C80">
      <w:pPr>
        <w:pStyle w:val="ListParagraph"/>
        <w:numPr>
          <w:ilvl w:val="0"/>
          <w:numId w:val="18"/>
        </w:numPr>
      </w:pPr>
      <w:r>
        <w:t>Een klassieke CRUD-applicatie van de eindwerkinformatie (naam, promotors, korte info, gsm, etc)</w:t>
      </w:r>
    </w:p>
    <w:p w:rsidR="005F550F" w:rsidRDefault="005F550F" w:rsidP="00363C80">
      <w:pPr>
        <w:pStyle w:val="ListParagraph"/>
        <w:numPr>
          <w:ilvl w:val="0"/>
          <w:numId w:val="18"/>
        </w:numPr>
      </w:pPr>
      <w:r>
        <w:t>Een knop op onze website die een overzichtje geeft van de bachelor repository</w:t>
      </w:r>
      <w:r w:rsidR="005D05EC">
        <w:t xml:space="preserve"> van de student in kwestie</w:t>
      </w:r>
    </w:p>
    <w:p w:rsidR="002B2E29" w:rsidRDefault="005D05EC" w:rsidP="00363C80">
      <w:pPr>
        <w:pStyle w:val="ListParagraph"/>
        <w:numPr>
          <w:ilvl w:val="0"/>
          <w:numId w:val="18"/>
        </w:numPr>
      </w:pPr>
      <w:r>
        <w:t xml:space="preserve">De docent of promotor gaat van de repo de laatste stand kunnen zien, issues aanmaken en natuurlijk dan ook nog commentaar geven op bepaalde commits. </w:t>
      </w:r>
    </w:p>
    <w:p w:rsidR="00F92E22" w:rsidRDefault="005F550F" w:rsidP="00363C80">
      <w:pPr>
        <w:pStyle w:val="ListParagraph"/>
        <w:numPr>
          <w:ilvl w:val="0"/>
          <w:numId w:val="18"/>
        </w:numPr>
      </w:pPr>
      <w:r>
        <w:t xml:space="preserve">De docent of promotor kan de nieuwste commits bekijken </w:t>
      </w:r>
      <w:r w:rsidR="00F92E22">
        <w:t>van de student sinds de docent of promotor</w:t>
      </w:r>
      <w:r>
        <w:t xml:space="preserve"> het laatst heeft ingelogd. </w:t>
      </w:r>
      <w:r w:rsidR="00F92E22">
        <w:t>Hij kan ook zowel het aantal issues als commits zien en de open issues sluiten.</w:t>
      </w:r>
    </w:p>
    <w:p w:rsidR="005D05EC" w:rsidRDefault="005D05EC" w:rsidP="00F92E22">
      <w:pPr>
        <w:pStyle w:val="ListParagraph"/>
        <w:numPr>
          <w:ilvl w:val="0"/>
          <w:numId w:val="18"/>
        </w:numPr>
      </w:pPr>
      <w:r>
        <w:t>De docent of promotor kan ook de laatste ingegeven log zien</w:t>
      </w:r>
      <w:r w:rsidR="00F92E22">
        <w:t xml:space="preserve"> van de student en ook zien of deze actief is of niet</w:t>
      </w:r>
      <w:r>
        <w:t>.</w:t>
      </w:r>
      <w:r w:rsidR="00F92E22">
        <w:t xml:space="preserve"> </w:t>
      </w:r>
    </w:p>
    <w:p w:rsidR="005D05EC" w:rsidRDefault="005D05EC" w:rsidP="005D05EC">
      <w:pPr>
        <w:pStyle w:val="ListParagraph"/>
        <w:numPr>
          <w:ilvl w:val="0"/>
          <w:numId w:val="18"/>
        </w:numPr>
      </w:pPr>
      <w:r>
        <w:t xml:space="preserve">Via een knop ‘scriptie’ gaat de docent of promotor de meest recente versie zien van de scriptie. Ook gaat hij commentaar kunnen geven op deze scripties of een gemarkeerd deel ervan. </w:t>
      </w:r>
    </w:p>
    <w:p w:rsidR="00363C80" w:rsidRDefault="00363C80" w:rsidP="00363C80">
      <w:pPr>
        <w:pStyle w:val="ListParagraph"/>
        <w:numPr>
          <w:ilvl w:val="0"/>
          <w:numId w:val="18"/>
        </w:numPr>
      </w:pPr>
      <w:r>
        <w:t xml:space="preserve">Al onze code op github. </w:t>
      </w:r>
    </w:p>
    <w:p w:rsidR="00363C80" w:rsidRDefault="00363C80" w:rsidP="00363C80">
      <w:pPr>
        <w:pStyle w:val="ListParagraph"/>
        <w:numPr>
          <w:ilvl w:val="0"/>
          <w:numId w:val="18"/>
        </w:numPr>
      </w:pPr>
      <w:r>
        <w:t>Ook een uitgebreid verslag met screenshots die de volledige werking laten zien.</w:t>
      </w:r>
    </w:p>
    <w:p w:rsidR="00363C80" w:rsidRDefault="00363C80" w:rsidP="00363C80">
      <w:pPr>
        <w:pStyle w:val="ListParagraph"/>
        <w:numPr>
          <w:ilvl w:val="0"/>
          <w:numId w:val="18"/>
        </w:numPr>
      </w:pPr>
      <w:r>
        <w:t xml:space="preserve">Onze </w:t>
      </w:r>
      <w:r w:rsidR="005F62E9">
        <w:t>oplossing staat online beschikbaar.</w:t>
      </w:r>
    </w:p>
    <w:p w:rsidR="00822073" w:rsidRDefault="00822073" w:rsidP="00822073"/>
    <w:p w:rsidR="00822073" w:rsidRDefault="00822073" w:rsidP="00822073"/>
    <w:p w:rsidR="00822073" w:rsidRDefault="00822073" w:rsidP="00822073"/>
    <w:p w:rsidR="00822073" w:rsidRDefault="00822073" w:rsidP="00822073"/>
    <w:p w:rsidR="00822073" w:rsidRDefault="00822073" w:rsidP="00822073"/>
    <w:p w:rsidR="00822073" w:rsidRPr="00363C80" w:rsidRDefault="00822073" w:rsidP="00822073"/>
    <w:p w:rsidR="00DD6BA5" w:rsidRPr="00A13B28" w:rsidRDefault="007748E0" w:rsidP="00A13B28">
      <w:pPr>
        <w:pStyle w:val="Heading1"/>
      </w:pPr>
      <w:r>
        <w:lastRenderedPageBreak/>
        <w:t>Technologie</w:t>
      </w:r>
    </w:p>
    <w:p w:rsidR="00DD6BA5" w:rsidRDefault="00DD6BA5" w:rsidP="00DD6BA5">
      <w:pPr>
        <w:pStyle w:val="ListParagraph"/>
        <w:numPr>
          <w:ilvl w:val="0"/>
          <w:numId w:val="12"/>
        </w:numPr>
        <w:rPr>
          <w:lang w:val="nl"/>
        </w:rPr>
      </w:pPr>
      <w:r>
        <w:rPr>
          <w:lang w:val="nl"/>
        </w:rPr>
        <w:t>AngularJS</w:t>
      </w:r>
    </w:p>
    <w:p w:rsidR="0024333A" w:rsidRDefault="0024333A" w:rsidP="0024333A">
      <w:pPr>
        <w:pStyle w:val="ListParagraph"/>
        <w:numPr>
          <w:ilvl w:val="0"/>
          <w:numId w:val="17"/>
        </w:numPr>
        <w:rPr>
          <w:lang w:val="nl"/>
        </w:rPr>
      </w:pPr>
      <w:r>
        <w:rPr>
          <w:lang w:val="nl"/>
        </w:rPr>
        <w:t>Gebruiken we om makkelijk te ontwikkelen in javascript.</w:t>
      </w:r>
    </w:p>
    <w:p w:rsidR="00DD6BA5" w:rsidRDefault="00DD6BA5" w:rsidP="00DD6BA5">
      <w:pPr>
        <w:pStyle w:val="ListParagraph"/>
        <w:numPr>
          <w:ilvl w:val="0"/>
          <w:numId w:val="12"/>
        </w:numPr>
        <w:rPr>
          <w:lang w:val="nl"/>
        </w:rPr>
      </w:pPr>
      <w:r>
        <w:rPr>
          <w:lang w:val="nl"/>
        </w:rPr>
        <w:t>NodeJS</w:t>
      </w:r>
      <w:r w:rsidR="0024333A">
        <w:rPr>
          <w:lang w:val="nl"/>
        </w:rPr>
        <w:t xml:space="preserve"> </w:t>
      </w:r>
    </w:p>
    <w:p w:rsidR="0024333A" w:rsidRDefault="0024333A" w:rsidP="0024333A">
      <w:pPr>
        <w:pStyle w:val="ListParagraph"/>
        <w:numPr>
          <w:ilvl w:val="0"/>
          <w:numId w:val="16"/>
        </w:numPr>
        <w:rPr>
          <w:lang w:val="nl"/>
        </w:rPr>
      </w:pPr>
      <w:r>
        <w:rPr>
          <w:lang w:val="nl"/>
        </w:rPr>
        <w:t>Gebruiken we als backend</w:t>
      </w:r>
      <w:r w:rsidR="0019193E">
        <w:rPr>
          <w:lang w:val="nl"/>
        </w:rPr>
        <w:t xml:space="preserve"> voor de webserver</w:t>
      </w:r>
      <w:r>
        <w:rPr>
          <w:lang w:val="nl"/>
        </w:rPr>
        <w:t>.</w:t>
      </w:r>
    </w:p>
    <w:p w:rsidR="00DD6BA5" w:rsidRDefault="00DD6BA5" w:rsidP="00DD6BA5">
      <w:pPr>
        <w:pStyle w:val="ListParagraph"/>
        <w:numPr>
          <w:ilvl w:val="0"/>
          <w:numId w:val="12"/>
        </w:numPr>
        <w:rPr>
          <w:lang w:val="nl"/>
        </w:rPr>
      </w:pPr>
      <w:r>
        <w:rPr>
          <w:lang w:val="nl"/>
        </w:rPr>
        <w:t>JavaScript</w:t>
      </w:r>
    </w:p>
    <w:p w:rsidR="0024333A" w:rsidRPr="0024333A" w:rsidRDefault="0024333A" w:rsidP="0024333A">
      <w:pPr>
        <w:pStyle w:val="ListParagraph"/>
        <w:numPr>
          <w:ilvl w:val="0"/>
          <w:numId w:val="16"/>
        </w:numPr>
        <w:rPr>
          <w:lang w:val="nl"/>
        </w:rPr>
      </w:pPr>
      <w:r>
        <w:rPr>
          <w:lang w:val="nl"/>
        </w:rPr>
        <w:t>Gebruiken we voor de functies van de website.</w:t>
      </w:r>
    </w:p>
    <w:p w:rsidR="00DD6BA5" w:rsidRDefault="00DD6BA5" w:rsidP="00DD6BA5">
      <w:pPr>
        <w:pStyle w:val="ListParagraph"/>
        <w:numPr>
          <w:ilvl w:val="0"/>
          <w:numId w:val="12"/>
        </w:numPr>
        <w:rPr>
          <w:lang w:val="nl"/>
        </w:rPr>
      </w:pPr>
      <w:r>
        <w:rPr>
          <w:lang w:val="nl"/>
        </w:rPr>
        <w:t>HTML</w:t>
      </w:r>
    </w:p>
    <w:p w:rsidR="0024333A" w:rsidRPr="00DD6BA5" w:rsidRDefault="0024333A" w:rsidP="0024333A">
      <w:pPr>
        <w:pStyle w:val="ListParagraph"/>
        <w:numPr>
          <w:ilvl w:val="0"/>
          <w:numId w:val="16"/>
        </w:numPr>
        <w:rPr>
          <w:lang w:val="nl"/>
        </w:rPr>
      </w:pPr>
      <w:r>
        <w:rPr>
          <w:lang w:val="nl"/>
        </w:rPr>
        <w:t>HyperText Markup Language die we gebruiken voor de website.</w:t>
      </w:r>
    </w:p>
    <w:p w:rsidR="00DD6BA5" w:rsidRDefault="00DD6BA5" w:rsidP="00DD6BA5">
      <w:pPr>
        <w:pStyle w:val="ListParagraph"/>
        <w:numPr>
          <w:ilvl w:val="0"/>
          <w:numId w:val="12"/>
        </w:numPr>
        <w:rPr>
          <w:lang w:val="nl"/>
        </w:rPr>
      </w:pPr>
      <w:r>
        <w:rPr>
          <w:lang w:val="nl"/>
        </w:rPr>
        <w:t>Bootstrap</w:t>
      </w:r>
      <w:r w:rsidR="0024333A">
        <w:rPr>
          <w:lang w:val="nl"/>
        </w:rPr>
        <w:t>/CSS</w:t>
      </w:r>
    </w:p>
    <w:p w:rsidR="0024333A" w:rsidRPr="0024333A" w:rsidRDefault="0024333A" w:rsidP="0024333A">
      <w:pPr>
        <w:pStyle w:val="ListParagraph"/>
        <w:numPr>
          <w:ilvl w:val="0"/>
          <w:numId w:val="16"/>
        </w:numPr>
        <w:rPr>
          <w:lang w:val="nl"/>
        </w:rPr>
      </w:pPr>
      <w:r>
        <w:rPr>
          <w:lang w:val="nl"/>
        </w:rPr>
        <w:t>Gebruiken we voor de styling van onze website.</w:t>
      </w:r>
    </w:p>
    <w:p w:rsidR="00DD6BA5" w:rsidRDefault="00DD6BA5" w:rsidP="00DD6BA5">
      <w:pPr>
        <w:pStyle w:val="ListParagraph"/>
        <w:numPr>
          <w:ilvl w:val="0"/>
          <w:numId w:val="12"/>
        </w:numPr>
        <w:rPr>
          <w:lang w:val="nl"/>
        </w:rPr>
      </w:pPr>
      <w:r>
        <w:rPr>
          <w:lang w:val="nl"/>
        </w:rPr>
        <w:t>Github API</w:t>
      </w:r>
    </w:p>
    <w:p w:rsidR="0024333A" w:rsidRDefault="00511D48" w:rsidP="0024333A">
      <w:pPr>
        <w:pStyle w:val="ListParagraph"/>
        <w:numPr>
          <w:ilvl w:val="0"/>
          <w:numId w:val="16"/>
        </w:numPr>
        <w:rPr>
          <w:lang w:val="nl"/>
        </w:rPr>
      </w:pPr>
      <w:r>
        <w:rPr>
          <w:lang w:val="nl"/>
        </w:rPr>
        <w:t>Gebuiken we voor alles wat we moeten doen met github. Deze zijnde c</w:t>
      </w:r>
      <w:r w:rsidR="00E25E43">
        <w:rPr>
          <w:lang w:val="nl"/>
        </w:rPr>
        <w:t>ommentaar geven, inloggen, repo</w:t>
      </w:r>
      <w:r>
        <w:rPr>
          <w:lang w:val="nl"/>
        </w:rPr>
        <w:t>s van de studenten zien, ...</w:t>
      </w:r>
    </w:p>
    <w:p w:rsidR="00DD6BA5" w:rsidRDefault="009A3CC2" w:rsidP="00DD6BA5">
      <w:pPr>
        <w:pStyle w:val="ListParagraph"/>
        <w:numPr>
          <w:ilvl w:val="0"/>
          <w:numId w:val="12"/>
        </w:numPr>
        <w:rPr>
          <w:lang w:val="nl"/>
        </w:rPr>
      </w:pPr>
      <w:r>
        <w:rPr>
          <w:lang w:val="nl"/>
        </w:rPr>
        <w:t>MongoDB</w:t>
      </w:r>
    </w:p>
    <w:p w:rsidR="0024333A" w:rsidRDefault="0024333A" w:rsidP="0024333A">
      <w:pPr>
        <w:pStyle w:val="ListParagraph"/>
        <w:numPr>
          <w:ilvl w:val="0"/>
          <w:numId w:val="16"/>
        </w:numPr>
        <w:rPr>
          <w:lang w:val="nl"/>
        </w:rPr>
      </w:pPr>
      <w:r>
        <w:rPr>
          <w:lang w:val="nl"/>
        </w:rPr>
        <w:t>Gebruiken we voor onze database.</w:t>
      </w:r>
    </w:p>
    <w:p w:rsidR="0019193E" w:rsidRDefault="0019193E" w:rsidP="0019193E">
      <w:pPr>
        <w:pStyle w:val="ListParagraph"/>
        <w:numPr>
          <w:ilvl w:val="0"/>
          <w:numId w:val="12"/>
        </w:numPr>
        <w:rPr>
          <w:lang w:val="nl"/>
        </w:rPr>
      </w:pPr>
      <w:r>
        <w:rPr>
          <w:lang w:val="nl"/>
        </w:rPr>
        <w:t>ExpressJS</w:t>
      </w:r>
    </w:p>
    <w:p w:rsidR="0019193E" w:rsidRDefault="0019193E" w:rsidP="0019193E">
      <w:pPr>
        <w:pStyle w:val="ListParagraph"/>
        <w:numPr>
          <w:ilvl w:val="0"/>
          <w:numId w:val="16"/>
        </w:numPr>
        <w:rPr>
          <w:lang w:val="nl"/>
        </w:rPr>
      </w:pPr>
      <w:r>
        <w:rPr>
          <w:lang w:val="nl"/>
        </w:rPr>
        <w:t>Gebruiken we voor de servers in te stellen van de website.</w:t>
      </w:r>
    </w:p>
    <w:p w:rsidR="00870345" w:rsidRDefault="008A251A" w:rsidP="00A13B28">
      <w:pPr>
        <w:pStyle w:val="Heading1"/>
        <w:rPr>
          <w:lang w:val="nl"/>
        </w:rPr>
      </w:pPr>
      <w:r>
        <w:rPr>
          <w:lang w:val="nl"/>
        </w:rPr>
        <w:br/>
      </w:r>
      <w:r w:rsidR="00FE6590">
        <w:rPr>
          <w:lang w:val="nl"/>
        </w:rPr>
        <w:t>Uitkomst voor de maatschappij</w:t>
      </w:r>
    </w:p>
    <w:p w:rsidR="00A13B28" w:rsidRPr="00A13B28" w:rsidRDefault="00A13B28" w:rsidP="00A13B28">
      <w:pPr>
        <w:rPr>
          <w:lang w:val="nl"/>
        </w:rPr>
      </w:pPr>
    </w:p>
    <w:p w:rsidR="00250B06" w:rsidRPr="00940E8B" w:rsidRDefault="00870345" w:rsidP="00870345">
      <w:pPr>
        <w:autoSpaceDE w:val="0"/>
        <w:autoSpaceDN w:val="0"/>
        <w:adjustRightInd w:val="0"/>
        <w:spacing w:after="0"/>
        <w:rPr>
          <w:rFonts w:cs="Arial"/>
          <w:iCs/>
          <w:color w:val="auto"/>
          <w:szCs w:val="22"/>
          <w:lang w:val="nl"/>
        </w:rPr>
      </w:pPr>
      <w:r w:rsidRPr="00940E8B">
        <w:rPr>
          <w:rFonts w:cs="Arial"/>
          <w:iCs/>
          <w:color w:val="auto"/>
          <w:szCs w:val="22"/>
          <w:lang w:val="nl"/>
        </w:rPr>
        <w:t>Ons project heeft a</w:t>
      </w:r>
      <w:r w:rsidR="00E25E43" w:rsidRPr="00940E8B">
        <w:rPr>
          <w:rFonts w:cs="Arial"/>
          <w:iCs/>
          <w:color w:val="auto"/>
          <w:szCs w:val="22"/>
          <w:lang w:val="nl"/>
        </w:rPr>
        <w:t>ls doel het werken met eind</w:t>
      </w:r>
      <w:r w:rsidR="00A13B28">
        <w:rPr>
          <w:rFonts w:cs="Arial"/>
          <w:iCs/>
          <w:color w:val="auto"/>
          <w:szCs w:val="22"/>
          <w:lang w:val="nl"/>
        </w:rPr>
        <w:t>werk</w:t>
      </w:r>
      <w:r w:rsidR="00E25E43" w:rsidRPr="00940E8B">
        <w:rPr>
          <w:rFonts w:cs="Arial"/>
          <w:iCs/>
          <w:color w:val="auto"/>
          <w:szCs w:val="22"/>
          <w:lang w:val="nl"/>
        </w:rPr>
        <w:t>repo</w:t>
      </w:r>
      <w:r w:rsidR="00A13B28">
        <w:rPr>
          <w:rFonts w:cs="Arial"/>
          <w:iCs/>
          <w:color w:val="auto"/>
          <w:szCs w:val="22"/>
          <w:lang w:val="nl"/>
        </w:rPr>
        <w:t>’</w:t>
      </w:r>
      <w:r w:rsidRPr="00940E8B">
        <w:rPr>
          <w:rFonts w:cs="Arial"/>
          <w:iCs/>
          <w:color w:val="auto"/>
          <w:szCs w:val="22"/>
          <w:lang w:val="nl"/>
        </w:rPr>
        <w:t>s eenvoudiger te maken. Dit houd in dat het een beter communicatiemiddel bied</w:t>
      </w:r>
      <w:r w:rsidR="00A13B28">
        <w:rPr>
          <w:rFonts w:cs="Arial"/>
          <w:iCs/>
          <w:color w:val="auto"/>
          <w:szCs w:val="22"/>
          <w:lang w:val="nl"/>
        </w:rPr>
        <w:t>t</w:t>
      </w:r>
      <w:r w:rsidRPr="00940E8B">
        <w:rPr>
          <w:rFonts w:cs="Arial"/>
          <w:iCs/>
          <w:color w:val="auto"/>
          <w:szCs w:val="22"/>
          <w:lang w:val="nl"/>
        </w:rPr>
        <w:t xml:space="preserve"> tussen de leerkrachten en hun leerlingen. Wat er dan voor zorgt dat de bachelorproef ook beter word</w:t>
      </w:r>
      <w:r w:rsidR="00A13B28">
        <w:rPr>
          <w:rFonts w:cs="Arial"/>
          <w:iCs/>
          <w:color w:val="auto"/>
          <w:szCs w:val="22"/>
          <w:lang w:val="nl"/>
        </w:rPr>
        <w:t>t</w:t>
      </w:r>
      <w:r w:rsidRPr="00940E8B">
        <w:rPr>
          <w:rFonts w:cs="Arial"/>
          <w:iCs/>
          <w:color w:val="auto"/>
          <w:szCs w:val="22"/>
          <w:lang w:val="nl"/>
        </w:rPr>
        <w:t xml:space="preserve"> opgevolgd. Het is ook volledig geautomatiseerd. Dit helpt </w:t>
      </w:r>
      <w:r w:rsidR="003C2BB7">
        <w:rPr>
          <w:rFonts w:cs="Arial"/>
          <w:iCs/>
          <w:color w:val="auto"/>
          <w:szCs w:val="22"/>
          <w:lang w:val="nl"/>
        </w:rPr>
        <w:t>de studenten om een gemakkelijke</w:t>
      </w:r>
      <w:r w:rsidRPr="00940E8B">
        <w:rPr>
          <w:rFonts w:cs="Arial"/>
          <w:iCs/>
          <w:color w:val="auto"/>
          <w:szCs w:val="22"/>
          <w:lang w:val="nl"/>
        </w:rPr>
        <w:t xml:space="preserve"> overgang van de studentenomgeving naar de professionele werkomgeving te maken.  </w:t>
      </w: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bookmarkStart w:id="0" w:name="_GoBack"/>
      <w:bookmarkEnd w:id="0"/>
    </w:p>
    <w:p w:rsidR="00822073" w:rsidRDefault="00822073" w:rsidP="00870345">
      <w:pPr>
        <w:autoSpaceDE w:val="0"/>
        <w:autoSpaceDN w:val="0"/>
        <w:adjustRightInd w:val="0"/>
        <w:spacing w:after="0"/>
        <w:rPr>
          <w:rFonts w:ascii="Arial" w:hAnsi="Arial" w:cs="Arial"/>
          <w:iCs/>
          <w:color w:val="auto"/>
          <w:sz w:val="20"/>
          <w:lang w:val="nl"/>
        </w:rPr>
      </w:pPr>
    </w:p>
    <w:p w:rsidR="00822073" w:rsidRDefault="00822073" w:rsidP="00870345">
      <w:pPr>
        <w:autoSpaceDE w:val="0"/>
        <w:autoSpaceDN w:val="0"/>
        <w:adjustRightInd w:val="0"/>
        <w:spacing w:after="0"/>
        <w:rPr>
          <w:rFonts w:ascii="Arial" w:hAnsi="Arial" w:cs="Arial"/>
          <w:iCs/>
          <w:color w:val="auto"/>
          <w:sz w:val="20"/>
          <w:lang w:val="nl"/>
        </w:rPr>
      </w:pPr>
    </w:p>
    <w:p w:rsidR="00A13B28" w:rsidRDefault="00A13B28" w:rsidP="00870345">
      <w:pPr>
        <w:autoSpaceDE w:val="0"/>
        <w:autoSpaceDN w:val="0"/>
        <w:adjustRightInd w:val="0"/>
        <w:spacing w:after="0"/>
        <w:rPr>
          <w:rFonts w:ascii="Arial" w:hAnsi="Arial" w:cs="Arial"/>
          <w:iCs/>
          <w:color w:val="auto"/>
          <w:sz w:val="20"/>
          <w:lang w:val="nl"/>
        </w:rPr>
      </w:pPr>
    </w:p>
    <w:p w:rsidR="00A13B28" w:rsidRDefault="00A13B28" w:rsidP="00870345">
      <w:pPr>
        <w:autoSpaceDE w:val="0"/>
        <w:autoSpaceDN w:val="0"/>
        <w:adjustRightInd w:val="0"/>
        <w:spacing w:after="0"/>
        <w:rPr>
          <w:rFonts w:ascii="Arial" w:hAnsi="Arial" w:cs="Arial"/>
          <w:iCs/>
          <w:color w:val="auto"/>
          <w:sz w:val="20"/>
          <w:lang w:val="nl"/>
        </w:rPr>
      </w:pPr>
    </w:p>
    <w:p w:rsidR="00A13B28" w:rsidRDefault="00A13B28" w:rsidP="00870345">
      <w:pPr>
        <w:autoSpaceDE w:val="0"/>
        <w:autoSpaceDN w:val="0"/>
        <w:adjustRightInd w:val="0"/>
        <w:spacing w:after="0"/>
        <w:rPr>
          <w:rFonts w:ascii="Arial" w:hAnsi="Arial" w:cs="Arial"/>
          <w:iCs/>
          <w:color w:val="auto"/>
          <w:sz w:val="20"/>
          <w:lang w:val="nl"/>
        </w:rPr>
      </w:pPr>
    </w:p>
    <w:p w:rsidR="00A13B28" w:rsidRPr="00870345" w:rsidRDefault="00A13B28" w:rsidP="00870345">
      <w:pPr>
        <w:autoSpaceDE w:val="0"/>
        <w:autoSpaceDN w:val="0"/>
        <w:adjustRightInd w:val="0"/>
        <w:spacing w:after="0"/>
        <w:rPr>
          <w:rFonts w:ascii="Arial" w:hAnsi="Arial" w:cs="Arial"/>
          <w:iCs/>
          <w:color w:val="auto"/>
          <w:sz w:val="20"/>
          <w:lang w:val="nl"/>
        </w:rPr>
      </w:pPr>
    </w:p>
    <w:p w:rsidR="007748E0" w:rsidRDefault="00271803" w:rsidP="00271803">
      <w:pPr>
        <w:pStyle w:val="Heading1"/>
        <w:rPr>
          <w:lang w:val="nl"/>
        </w:rPr>
      </w:pPr>
      <w:r>
        <w:rPr>
          <w:lang w:val="nl"/>
        </w:rPr>
        <w:lastRenderedPageBreak/>
        <w:t>User stories</w:t>
      </w:r>
      <w:r w:rsidR="00250B06">
        <w:rPr>
          <w:lang w:val="nl"/>
        </w:rPr>
        <w:t xml:space="preserve"> / Actoren</w:t>
      </w:r>
    </w:p>
    <w:p w:rsidR="002B2E29" w:rsidRPr="00700C80" w:rsidRDefault="002B2E29" w:rsidP="002B2E29">
      <w:pPr>
        <w:rPr>
          <w:lang w:val="nl"/>
        </w:rPr>
      </w:pPr>
      <w:r>
        <w:rPr>
          <w:lang w:val="nl"/>
        </w:rPr>
        <w:t>Algemeen:</w:t>
      </w:r>
    </w:p>
    <w:tbl>
      <w:tblPr>
        <w:tblStyle w:val="TableGrid"/>
        <w:tblW w:w="0" w:type="auto"/>
        <w:tblLook w:val="04A0" w:firstRow="1" w:lastRow="0" w:firstColumn="1" w:lastColumn="0" w:noHBand="0" w:noVBand="1"/>
      </w:tblPr>
      <w:tblGrid>
        <w:gridCol w:w="9350"/>
      </w:tblGrid>
      <w:tr w:rsidR="002B2E29" w:rsidRPr="00F01373" w:rsidTr="00883550">
        <w:tc>
          <w:tcPr>
            <w:tcW w:w="9350" w:type="dxa"/>
          </w:tcPr>
          <w:p w:rsidR="002B2E29" w:rsidRPr="002B2E29" w:rsidRDefault="002B2E29" w:rsidP="00883550">
            <w:pPr>
              <w:rPr>
                <w:lang w:val="en-US"/>
              </w:rPr>
            </w:pPr>
            <w:r w:rsidRPr="002B2E29">
              <w:rPr>
                <w:lang w:val="en-US"/>
              </w:rPr>
              <w:t>As a promotor I want to be able to add student information</w:t>
            </w:r>
            <w:r w:rsidR="00940E8B">
              <w:rPr>
                <w:lang w:val="en-US"/>
              </w:rPr>
              <w:t>.</w:t>
            </w:r>
          </w:p>
        </w:tc>
      </w:tr>
      <w:tr w:rsidR="002B2E29" w:rsidRPr="00F01373" w:rsidTr="00883550">
        <w:tc>
          <w:tcPr>
            <w:tcW w:w="9350" w:type="dxa"/>
          </w:tcPr>
          <w:p w:rsidR="002B2E29" w:rsidRPr="006018BC" w:rsidRDefault="002B2E29" w:rsidP="00883550">
            <w:pPr>
              <w:rPr>
                <w:lang w:val="en-US"/>
              </w:rPr>
            </w:pPr>
            <w:r w:rsidRPr="006018BC">
              <w:rPr>
                <w:lang w:val="en-US"/>
              </w:rPr>
              <w:t>As a promotor I want to be able to update student information</w:t>
            </w:r>
            <w:r w:rsidR="00940E8B">
              <w:rPr>
                <w:lang w:val="en-US"/>
              </w:rPr>
              <w:t>.</w:t>
            </w:r>
          </w:p>
        </w:tc>
      </w:tr>
      <w:tr w:rsidR="002B2E29" w:rsidRPr="00F01373" w:rsidTr="00883550">
        <w:tc>
          <w:tcPr>
            <w:tcW w:w="9350" w:type="dxa"/>
          </w:tcPr>
          <w:p w:rsidR="002B2E29" w:rsidRPr="006018BC" w:rsidRDefault="002B2E29" w:rsidP="00883550">
            <w:pPr>
              <w:tabs>
                <w:tab w:val="left" w:pos="5816"/>
              </w:tabs>
              <w:rPr>
                <w:lang w:val="en-US"/>
              </w:rPr>
            </w:pPr>
            <w:r w:rsidRPr="006018BC">
              <w:rPr>
                <w:lang w:val="en-US"/>
              </w:rPr>
              <w:t>As a promotor I want to be able to remove student information</w:t>
            </w:r>
            <w:r w:rsidR="00940E8B">
              <w:rPr>
                <w:lang w:val="en-US"/>
              </w:rPr>
              <w:t>.</w:t>
            </w:r>
            <w:r w:rsidRPr="006018BC">
              <w:rPr>
                <w:lang w:val="en-US"/>
              </w:rPr>
              <w:tab/>
            </w:r>
          </w:p>
        </w:tc>
      </w:tr>
    </w:tbl>
    <w:p w:rsidR="002B2E29" w:rsidRDefault="002B2E29" w:rsidP="002B2E29">
      <w:pPr>
        <w:rPr>
          <w:lang w:val="en-US"/>
        </w:rPr>
      </w:pPr>
    </w:p>
    <w:p w:rsidR="002B2E29" w:rsidRDefault="002B2E29" w:rsidP="002B2E29">
      <w:pPr>
        <w:rPr>
          <w:lang w:val="nl"/>
        </w:rPr>
      </w:pPr>
      <w:r>
        <w:rPr>
          <w:lang w:val="nl"/>
        </w:rPr>
        <w:t>Repohulp:</w:t>
      </w:r>
    </w:p>
    <w:tbl>
      <w:tblPr>
        <w:tblStyle w:val="TableGrid"/>
        <w:tblW w:w="0" w:type="auto"/>
        <w:tblLook w:val="04A0" w:firstRow="1" w:lastRow="0" w:firstColumn="1" w:lastColumn="0" w:noHBand="0" w:noVBand="1"/>
      </w:tblPr>
      <w:tblGrid>
        <w:gridCol w:w="9350"/>
      </w:tblGrid>
      <w:tr w:rsidR="002B2E29" w:rsidRPr="00F01373" w:rsidTr="00883550">
        <w:tc>
          <w:tcPr>
            <w:tcW w:w="9350" w:type="dxa"/>
          </w:tcPr>
          <w:p w:rsidR="002B2E29" w:rsidRPr="006018BC" w:rsidRDefault="002B2E29" w:rsidP="00883550">
            <w:pPr>
              <w:rPr>
                <w:lang w:val="en-US"/>
              </w:rPr>
            </w:pPr>
            <w:r w:rsidRPr="006018BC">
              <w:rPr>
                <w:lang w:val="en-US"/>
              </w:rPr>
              <w:t>As a promotor I want to be able to view all my student’s repositories</w:t>
            </w:r>
            <w:r w:rsidR="00940E8B">
              <w:rPr>
                <w:lang w:val="en-US"/>
              </w:rPr>
              <w:t>.</w:t>
            </w:r>
            <w:r w:rsidRPr="006018BC">
              <w:rPr>
                <w:lang w:val="en-US"/>
              </w:rPr>
              <w:t xml:space="preserve"> </w:t>
            </w:r>
          </w:p>
        </w:tc>
      </w:tr>
      <w:tr w:rsidR="002B2E29" w:rsidRPr="00F01373" w:rsidTr="00883550">
        <w:tc>
          <w:tcPr>
            <w:tcW w:w="9350" w:type="dxa"/>
          </w:tcPr>
          <w:p w:rsidR="002B2E29" w:rsidRPr="006018BC" w:rsidRDefault="002B2E29" w:rsidP="00883550">
            <w:pPr>
              <w:rPr>
                <w:lang w:val="en-US"/>
              </w:rPr>
            </w:pPr>
            <w:r w:rsidRPr="006018BC">
              <w:rPr>
                <w:lang w:val="en-US"/>
              </w:rPr>
              <w:t>As a promotor I want to be able to see the final state of a repository</w:t>
            </w:r>
            <w:r w:rsidR="00940E8B">
              <w:rPr>
                <w:lang w:val="en-US"/>
              </w:rPr>
              <w:t>.</w:t>
            </w:r>
          </w:p>
        </w:tc>
      </w:tr>
      <w:tr w:rsidR="002B2E29" w:rsidRPr="00F01373" w:rsidTr="00883550">
        <w:tc>
          <w:tcPr>
            <w:tcW w:w="9350" w:type="dxa"/>
          </w:tcPr>
          <w:p w:rsidR="002B2E29" w:rsidRPr="006018BC" w:rsidRDefault="002B2E29" w:rsidP="00883550">
            <w:pPr>
              <w:tabs>
                <w:tab w:val="left" w:pos="5741"/>
              </w:tabs>
              <w:rPr>
                <w:lang w:val="en-US"/>
              </w:rPr>
            </w:pPr>
            <w:r w:rsidRPr="006018BC">
              <w:rPr>
                <w:lang w:val="en-US"/>
              </w:rPr>
              <w:t>As a promotor I want to be able to create issues</w:t>
            </w:r>
            <w:r w:rsidR="00940E8B">
              <w:rPr>
                <w:lang w:val="en-US"/>
              </w:rPr>
              <w:t>.</w:t>
            </w:r>
            <w:r w:rsidRPr="006018BC">
              <w:rPr>
                <w:lang w:val="en-US"/>
              </w:rPr>
              <w:t xml:space="preserve"> </w:t>
            </w:r>
            <w:r w:rsidRPr="006018BC">
              <w:rPr>
                <w:lang w:val="en-US"/>
              </w:rPr>
              <w:tab/>
            </w:r>
          </w:p>
        </w:tc>
      </w:tr>
      <w:tr w:rsidR="002B2E29" w:rsidRPr="00F01373" w:rsidTr="00883550">
        <w:tc>
          <w:tcPr>
            <w:tcW w:w="9350" w:type="dxa"/>
          </w:tcPr>
          <w:p w:rsidR="002B2E29" w:rsidRPr="006018BC" w:rsidRDefault="002B2E29" w:rsidP="00883550">
            <w:pPr>
              <w:tabs>
                <w:tab w:val="left" w:pos="5741"/>
              </w:tabs>
              <w:rPr>
                <w:lang w:val="en-US"/>
              </w:rPr>
            </w:pPr>
            <w:r w:rsidRPr="006018BC">
              <w:rPr>
                <w:lang w:val="en-US"/>
              </w:rPr>
              <w:t xml:space="preserve">As a promotor I </w:t>
            </w:r>
            <w:r w:rsidR="00940E8B">
              <w:rPr>
                <w:lang w:val="en-US"/>
              </w:rPr>
              <w:t>want to be able to close issues.</w:t>
            </w:r>
            <w:r w:rsidRPr="006018BC">
              <w:rPr>
                <w:lang w:val="en-US"/>
              </w:rPr>
              <w:tab/>
            </w:r>
          </w:p>
        </w:tc>
      </w:tr>
      <w:tr w:rsidR="002B2E29" w:rsidRPr="00F01373" w:rsidTr="00AD34DE">
        <w:trPr>
          <w:trHeight w:val="315"/>
        </w:trPr>
        <w:tc>
          <w:tcPr>
            <w:tcW w:w="9350" w:type="dxa"/>
            <w:tcBorders>
              <w:bottom w:val="single" w:sz="4" w:space="0" w:color="auto"/>
            </w:tcBorders>
          </w:tcPr>
          <w:p w:rsidR="00AD34DE" w:rsidRPr="006018BC" w:rsidRDefault="002B2E29" w:rsidP="00883550">
            <w:pPr>
              <w:rPr>
                <w:lang w:val="en-US"/>
              </w:rPr>
            </w:pPr>
            <w:r w:rsidRPr="006018BC">
              <w:rPr>
                <w:lang w:val="en-US"/>
              </w:rPr>
              <w:t>As a promotor I want to be able to comment on a commit</w:t>
            </w:r>
            <w:r w:rsidR="00940E8B">
              <w:rPr>
                <w:lang w:val="en-US"/>
              </w:rPr>
              <w:t>.</w:t>
            </w:r>
          </w:p>
        </w:tc>
      </w:tr>
      <w:tr w:rsidR="00AD34DE" w:rsidRPr="00F01373" w:rsidTr="00AD34DE">
        <w:trPr>
          <w:trHeight w:val="495"/>
        </w:trPr>
        <w:tc>
          <w:tcPr>
            <w:tcW w:w="9350" w:type="dxa"/>
            <w:tcBorders>
              <w:top w:val="single" w:sz="4" w:space="0" w:color="auto"/>
            </w:tcBorders>
          </w:tcPr>
          <w:p w:rsidR="00AD34DE" w:rsidRPr="006018BC" w:rsidRDefault="00AD34DE" w:rsidP="00AD34DE">
            <w:pPr>
              <w:rPr>
                <w:lang w:val="en-US"/>
              </w:rPr>
            </w:pPr>
            <w:r>
              <w:rPr>
                <w:lang w:val="en-US"/>
              </w:rPr>
              <w:t>As a promotor I want to be able to see the commits.</w:t>
            </w:r>
          </w:p>
        </w:tc>
      </w:tr>
    </w:tbl>
    <w:p w:rsidR="002B2E29" w:rsidRPr="006018BC" w:rsidRDefault="002B2E29" w:rsidP="002B2E29">
      <w:pPr>
        <w:rPr>
          <w:lang w:val="en-US"/>
        </w:rPr>
      </w:pPr>
    </w:p>
    <w:p w:rsidR="002B2E29" w:rsidRDefault="002B2E29" w:rsidP="002B2E29">
      <w:pPr>
        <w:rPr>
          <w:lang w:val="nl"/>
        </w:rPr>
      </w:pPr>
      <w:r>
        <w:rPr>
          <w:lang w:val="nl"/>
        </w:rPr>
        <w:t>Repostats:</w:t>
      </w:r>
    </w:p>
    <w:tbl>
      <w:tblPr>
        <w:tblStyle w:val="TableGrid"/>
        <w:tblW w:w="0" w:type="auto"/>
        <w:tblLook w:val="04A0" w:firstRow="1" w:lastRow="0" w:firstColumn="1" w:lastColumn="0" w:noHBand="0" w:noVBand="1"/>
      </w:tblPr>
      <w:tblGrid>
        <w:gridCol w:w="9350"/>
      </w:tblGrid>
      <w:tr w:rsidR="002B2E29" w:rsidRPr="00F01373" w:rsidTr="00883550">
        <w:tc>
          <w:tcPr>
            <w:tcW w:w="9350" w:type="dxa"/>
          </w:tcPr>
          <w:p w:rsidR="002B2E29" w:rsidRPr="002B2E29" w:rsidRDefault="002B2E29" w:rsidP="00883550">
            <w:pPr>
              <w:rPr>
                <w:lang w:val="en-US"/>
              </w:rPr>
            </w:pPr>
            <w:r w:rsidRPr="002B2E29">
              <w:rPr>
                <w:lang w:val="en-US"/>
              </w:rPr>
              <w:t>As a promotor I want to be able to view my students’ new commits since last log in.</w:t>
            </w:r>
          </w:p>
        </w:tc>
      </w:tr>
      <w:tr w:rsidR="002B2E29" w:rsidRPr="00F01373" w:rsidTr="00883550">
        <w:tc>
          <w:tcPr>
            <w:tcW w:w="9350" w:type="dxa"/>
          </w:tcPr>
          <w:p w:rsidR="002B2E29" w:rsidRPr="002B2E29" w:rsidRDefault="002B2E29" w:rsidP="00883550">
            <w:pPr>
              <w:tabs>
                <w:tab w:val="left" w:pos="5723"/>
              </w:tabs>
              <w:rPr>
                <w:lang w:val="en-US"/>
              </w:rPr>
            </w:pPr>
            <w:r w:rsidRPr="002B2E29">
              <w:rPr>
                <w:lang w:val="en-US"/>
              </w:rPr>
              <w:t>As a promotor I want to be able to see the number of open issues</w:t>
            </w:r>
            <w:r w:rsidR="00940E8B">
              <w:rPr>
                <w:lang w:val="en-US"/>
              </w:rPr>
              <w:t>.</w:t>
            </w:r>
            <w:r w:rsidRPr="002B2E29">
              <w:rPr>
                <w:lang w:val="en-US"/>
              </w:rPr>
              <w:tab/>
            </w:r>
          </w:p>
        </w:tc>
      </w:tr>
      <w:tr w:rsidR="002B2E29" w:rsidRPr="00F01373" w:rsidTr="00883550">
        <w:tc>
          <w:tcPr>
            <w:tcW w:w="9350" w:type="dxa"/>
          </w:tcPr>
          <w:p w:rsidR="002B2E29" w:rsidRPr="002B2E29" w:rsidRDefault="002B2E29" w:rsidP="00883550">
            <w:pPr>
              <w:tabs>
                <w:tab w:val="left" w:pos="4900"/>
              </w:tabs>
              <w:rPr>
                <w:lang w:val="en-US"/>
              </w:rPr>
            </w:pPr>
            <w:r w:rsidRPr="002B2E29">
              <w:rPr>
                <w:lang w:val="en-US"/>
              </w:rPr>
              <w:t>As a promotor I want to be able to see the last log entry</w:t>
            </w:r>
            <w:r w:rsidR="00940E8B">
              <w:rPr>
                <w:lang w:val="en-US"/>
              </w:rPr>
              <w:t>.</w:t>
            </w:r>
            <w:r w:rsidRPr="002B2E29">
              <w:rPr>
                <w:lang w:val="en-US"/>
              </w:rPr>
              <w:t xml:space="preserve"> </w:t>
            </w:r>
            <w:r w:rsidRPr="002B2E29">
              <w:rPr>
                <w:lang w:val="en-US"/>
              </w:rPr>
              <w:tab/>
            </w:r>
          </w:p>
        </w:tc>
      </w:tr>
      <w:tr w:rsidR="002B2E29" w:rsidRPr="00F01373" w:rsidTr="00883550">
        <w:tc>
          <w:tcPr>
            <w:tcW w:w="9350" w:type="dxa"/>
          </w:tcPr>
          <w:p w:rsidR="002B2E29" w:rsidRPr="002B2E29" w:rsidRDefault="002B2E29" w:rsidP="00883550">
            <w:pPr>
              <w:tabs>
                <w:tab w:val="left" w:pos="6265"/>
              </w:tabs>
              <w:rPr>
                <w:lang w:val="en-US"/>
              </w:rPr>
            </w:pPr>
            <w:r w:rsidRPr="002B2E29">
              <w:rPr>
                <w:lang w:val="en-US"/>
              </w:rPr>
              <w:t>As a promotor I want to be able to see if a student is active/inactive</w:t>
            </w:r>
            <w:r w:rsidR="00940E8B">
              <w:rPr>
                <w:lang w:val="en-US"/>
              </w:rPr>
              <w:t>.</w:t>
            </w:r>
            <w:r w:rsidRPr="002B2E29">
              <w:rPr>
                <w:lang w:val="en-US"/>
              </w:rPr>
              <w:tab/>
            </w:r>
          </w:p>
        </w:tc>
      </w:tr>
    </w:tbl>
    <w:p w:rsidR="002B2E29" w:rsidRPr="002B2E29" w:rsidRDefault="002B2E29" w:rsidP="002B2E29">
      <w:pPr>
        <w:rPr>
          <w:lang w:val="en-US"/>
        </w:rPr>
      </w:pPr>
    </w:p>
    <w:p w:rsidR="002B2E29" w:rsidRDefault="002B2E29" w:rsidP="002B2E29">
      <w:pPr>
        <w:rPr>
          <w:lang w:val="nl"/>
        </w:rPr>
      </w:pPr>
      <w:r>
        <w:rPr>
          <w:lang w:val="nl"/>
        </w:rPr>
        <w:t>Scriptiehulp:</w:t>
      </w:r>
    </w:p>
    <w:tbl>
      <w:tblPr>
        <w:tblStyle w:val="TableGrid"/>
        <w:tblW w:w="0" w:type="auto"/>
        <w:tblLook w:val="04A0" w:firstRow="1" w:lastRow="0" w:firstColumn="1" w:lastColumn="0" w:noHBand="0" w:noVBand="1"/>
      </w:tblPr>
      <w:tblGrid>
        <w:gridCol w:w="9350"/>
      </w:tblGrid>
      <w:tr w:rsidR="002B2E29" w:rsidRPr="00F01373" w:rsidTr="00883550">
        <w:tc>
          <w:tcPr>
            <w:tcW w:w="9350" w:type="dxa"/>
          </w:tcPr>
          <w:p w:rsidR="002B2E29" w:rsidRPr="002B2E29" w:rsidRDefault="002B2E29" w:rsidP="00883550">
            <w:pPr>
              <w:rPr>
                <w:lang w:val="en-US"/>
              </w:rPr>
            </w:pPr>
            <w:r w:rsidRPr="002B2E29">
              <w:rPr>
                <w:lang w:val="en-US"/>
              </w:rPr>
              <w:t xml:space="preserve">As a promotor I want to be able to view the most recent version of the </w:t>
            </w:r>
            <w:proofErr w:type="spellStart"/>
            <w:r w:rsidRPr="002B2E29">
              <w:rPr>
                <w:lang w:val="en-US"/>
              </w:rPr>
              <w:t>scription</w:t>
            </w:r>
            <w:proofErr w:type="spellEnd"/>
            <w:r w:rsidRPr="002B2E29">
              <w:rPr>
                <w:lang w:val="en-US"/>
              </w:rPr>
              <w:t xml:space="preserve"> by </w:t>
            </w:r>
            <w:proofErr w:type="spellStart"/>
            <w:r w:rsidRPr="002B2E29">
              <w:rPr>
                <w:lang w:val="en-US"/>
              </w:rPr>
              <w:t>presse</w:t>
            </w:r>
            <w:proofErr w:type="spellEnd"/>
            <w:r w:rsidRPr="002B2E29">
              <w:rPr>
                <w:lang w:val="en-US"/>
              </w:rPr>
              <w:t xml:space="preserve"> the “</w:t>
            </w:r>
            <w:proofErr w:type="spellStart"/>
            <w:r w:rsidRPr="002B2E29">
              <w:rPr>
                <w:lang w:val="en-US"/>
              </w:rPr>
              <w:t>scriptie</w:t>
            </w:r>
            <w:proofErr w:type="spellEnd"/>
            <w:r w:rsidRPr="002B2E29">
              <w:rPr>
                <w:lang w:val="en-US"/>
              </w:rPr>
              <w:t>” button</w:t>
            </w:r>
            <w:r w:rsidR="00940E8B">
              <w:rPr>
                <w:lang w:val="en-US"/>
              </w:rPr>
              <w:t>.</w:t>
            </w:r>
          </w:p>
        </w:tc>
      </w:tr>
      <w:tr w:rsidR="002B2E29" w:rsidRPr="00F01373" w:rsidTr="00883550">
        <w:tc>
          <w:tcPr>
            <w:tcW w:w="9350" w:type="dxa"/>
          </w:tcPr>
          <w:p w:rsidR="002B2E29" w:rsidRPr="002B2E29" w:rsidRDefault="002B2E29" w:rsidP="00883550">
            <w:pPr>
              <w:tabs>
                <w:tab w:val="left" w:pos="6471"/>
              </w:tabs>
              <w:rPr>
                <w:lang w:val="en-US"/>
              </w:rPr>
            </w:pPr>
            <w:r w:rsidRPr="002B2E29">
              <w:rPr>
                <w:lang w:val="en-US"/>
              </w:rPr>
              <w:t xml:space="preserve">As a promotor I want to be able to add a comment to the </w:t>
            </w:r>
            <w:proofErr w:type="spellStart"/>
            <w:r w:rsidRPr="002B2E29">
              <w:rPr>
                <w:lang w:val="en-US"/>
              </w:rPr>
              <w:t>scription</w:t>
            </w:r>
            <w:proofErr w:type="spellEnd"/>
            <w:r w:rsidR="00940E8B">
              <w:rPr>
                <w:lang w:val="en-US"/>
              </w:rPr>
              <w:t>.</w:t>
            </w:r>
            <w:r w:rsidRPr="002B2E29">
              <w:rPr>
                <w:lang w:val="en-US"/>
              </w:rPr>
              <w:tab/>
            </w:r>
          </w:p>
        </w:tc>
      </w:tr>
      <w:tr w:rsidR="002B2E29" w:rsidRPr="00F01373" w:rsidTr="00883550">
        <w:tc>
          <w:tcPr>
            <w:tcW w:w="9350" w:type="dxa"/>
          </w:tcPr>
          <w:p w:rsidR="002B2E29" w:rsidRPr="002B2E29" w:rsidRDefault="002B2E29" w:rsidP="00883550">
            <w:pPr>
              <w:rPr>
                <w:lang w:val="en-US"/>
              </w:rPr>
            </w:pPr>
            <w:r w:rsidRPr="002B2E29">
              <w:rPr>
                <w:lang w:val="en-US"/>
              </w:rPr>
              <w:t xml:space="preserve">As a promotor I want to be able to add a comment to a </w:t>
            </w:r>
            <w:proofErr w:type="spellStart"/>
            <w:r w:rsidRPr="002B2E29">
              <w:rPr>
                <w:lang w:val="en-US"/>
              </w:rPr>
              <w:t>higlighted</w:t>
            </w:r>
            <w:proofErr w:type="spellEnd"/>
            <w:r w:rsidRPr="002B2E29">
              <w:rPr>
                <w:lang w:val="en-US"/>
              </w:rPr>
              <w:t xml:space="preserve"> part of the </w:t>
            </w:r>
            <w:proofErr w:type="spellStart"/>
            <w:r w:rsidRPr="002B2E29">
              <w:rPr>
                <w:lang w:val="en-US"/>
              </w:rPr>
              <w:t>scription</w:t>
            </w:r>
            <w:proofErr w:type="spellEnd"/>
            <w:r w:rsidR="00940E8B">
              <w:rPr>
                <w:lang w:val="en-US"/>
              </w:rPr>
              <w:t>.</w:t>
            </w:r>
            <w:r w:rsidRPr="002B2E29">
              <w:rPr>
                <w:lang w:val="en-US"/>
              </w:rPr>
              <w:t xml:space="preserve"> </w:t>
            </w:r>
          </w:p>
        </w:tc>
      </w:tr>
    </w:tbl>
    <w:p w:rsidR="002B2E29" w:rsidRDefault="002B2E29" w:rsidP="002B2E29">
      <w:pPr>
        <w:rPr>
          <w:lang w:val="en-US"/>
        </w:rPr>
      </w:pPr>
    </w:p>
    <w:p w:rsidR="002B2E29" w:rsidRDefault="002B2E29" w:rsidP="002B2E29">
      <w:pPr>
        <w:rPr>
          <w:lang w:val="nl"/>
        </w:rPr>
      </w:pPr>
      <w:r>
        <w:rPr>
          <w:lang w:val="nl"/>
        </w:rPr>
        <w:t>Actoren:</w:t>
      </w:r>
    </w:p>
    <w:tbl>
      <w:tblPr>
        <w:tblStyle w:val="TableGrid"/>
        <w:tblW w:w="0" w:type="auto"/>
        <w:tblLook w:val="04A0" w:firstRow="1" w:lastRow="0" w:firstColumn="1" w:lastColumn="0" w:noHBand="0" w:noVBand="1"/>
      </w:tblPr>
      <w:tblGrid>
        <w:gridCol w:w="9350"/>
      </w:tblGrid>
      <w:tr w:rsidR="002B2E29" w:rsidRPr="00F01373" w:rsidTr="00883550">
        <w:tc>
          <w:tcPr>
            <w:tcW w:w="9350" w:type="dxa"/>
          </w:tcPr>
          <w:p w:rsidR="002B2E29" w:rsidRPr="002B2E29" w:rsidRDefault="002B2E29" w:rsidP="00883550">
            <w:pPr>
              <w:rPr>
                <w:lang w:val="en-US"/>
              </w:rPr>
            </w:pPr>
            <w:r w:rsidRPr="002B2E29">
              <w:rPr>
                <w:lang w:val="en-US"/>
              </w:rPr>
              <w:t>A ‘Promotor’ is someone who uses our we</w:t>
            </w:r>
            <w:r w:rsidR="00940E8B">
              <w:rPr>
                <w:lang w:val="en-US"/>
              </w:rPr>
              <w:t>bsite to interact with and view.</w:t>
            </w:r>
          </w:p>
        </w:tc>
      </w:tr>
    </w:tbl>
    <w:p w:rsidR="00F47FE2" w:rsidRDefault="00F47FE2" w:rsidP="007748E0">
      <w:pPr>
        <w:rPr>
          <w:lang w:val="en-US"/>
        </w:rPr>
      </w:pPr>
    </w:p>
    <w:p w:rsidR="00822073" w:rsidRDefault="00822073" w:rsidP="007748E0">
      <w:pPr>
        <w:rPr>
          <w:lang w:val="en-US"/>
        </w:rPr>
      </w:pPr>
    </w:p>
    <w:p w:rsidR="00822073" w:rsidRPr="005D05EC" w:rsidRDefault="00822073" w:rsidP="007748E0">
      <w:pPr>
        <w:rPr>
          <w:lang w:val="en-US"/>
        </w:rPr>
      </w:pPr>
    </w:p>
    <w:p w:rsidR="006E398D" w:rsidRDefault="00B24390" w:rsidP="001B3FE9">
      <w:pPr>
        <w:pStyle w:val="Heading1"/>
        <w:rPr>
          <w:lang w:val="nl"/>
        </w:rPr>
      </w:pPr>
      <w:r>
        <w:rPr>
          <w:lang w:val="nl"/>
        </w:rPr>
        <w:lastRenderedPageBreak/>
        <w:t>Mockups</w:t>
      </w: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Default="001B3FE9" w:rsidP="006E398D">
      <w:pPr>
        <w:rPr>
          <w:lang w:val="nl"/>
        </w:rPr>
      </w:pPr>
    </w:p>
    <w:p w:rsidR="001B3FE9" w:rsidRPr="006E398D" w:rsidRDefault="001B3FE9" w:rsidP="006E398D">
      <w:pPr>
        <w:rPr>
          <w:lang w:val="nl"/>
        </w:rPr>
      </w:pPr>
    </w:p>
    <w:p w:rsidR="00376E48" w:rsidRDefault="00376E48" w:rsidP="00376E48">
      <w:pPr>
        <w:pStyle w:val="Heading1"/>
        <w:rPr>
          <w:lang w:val="nl"/>
        </w:rPr>
      </w:pPr>
      <w:r>
        <w:rPr>
          <w:lang w:val="nl"/>
        </w:rPr>
        <w:t>Links</w:t>
      </w:r>
    </w:p>
    <w:p w:rsidR="00376E48" w:rsidRDefault="00C33524" w:rsidP="00B33AD9">
      <w:pPr>
        <w:pStyle w:val="ListParagraph"/>
        <w:numPr>
          <w:ilvl w:val="0"/>
          <w:numId w:val="13"/>
        </w:numPr>
        <w:rPr>
          <w:lang w:val="nl"/>
        </w:rPr>
      </w:pPr>
      <w:hyperlink r:id="rId11" w:history="1">
        <w:r w:rsidR="00B33AD9" w:rsidRPr="008D73A6">
          <w:rPr>
            <w:rStyle w:val="Hyperlink"/>
            <w:lang w:val="nl"/>
          </w:rPr>
          <w:t>https://github.com/timdams/bachelorproef-MichaelMar93</w:t>
        </w:r>
      </w:hyperlink>
    </w:p>
    <w:p w:rsidR="00B33AD9" w:rsidRDefault="00C33524" w:rsidP="00B33AD9">
      <w:pPr>
        <w:pStyle w:val="ListParagraph"/>
        <w:numPr>
          <w:ilvl w:val="0"/>
          <w:numId w:val="13"/>
        </w:numPr>
        <w:rPr>
          <w:lang w:val="nl"/>
        </w:rPr>
      </w:pPr>
      <w:hyperlink r:id="rId12" w:history="1">
        <w:r w:rsidR="00B33AD9" w:rsidRPr="008D73A6">
          <w:rPr>
            <w:rStyle w:val="Hyperlink"/>
            <w:lang w:val="nl"/>
          </w:rPr>
          <w:t>https://slack-files.com/files-pri-safe/T2DJH3XV4-F2EKJ5T19/stagerepohelper.pdf?c=1474892932-fa6ced440b5952146aa5efdf94e810e700ed591b</w:t>
        </w:r>
      </w:hyperlink>
    </w:p>
    <w:p w:rsidR="00B33AD9" w:rsidRDefault="00C33524" w:rsidP="00B33AD9">
      <w:pPr>
        <w:pStyle w:val="ListParagraph"/>
        <w:numPr>
          <w:ilvl w:val="0"/>
          <w:numId w:val="13"/>
        </w:numPr>
        <w:rPr>
          <w:lang w:val="nl"/>
        </w:rPr>
      </w:pPr>
      <w:hyperlink r:id="rId13" w:history="1">
        <w:r w:rsidR="00B33AD9" w:rsidRPr="008D73A6">
          <w:rPr>
            <w:rStyle w:val="Hyperlink"/>
            <w:lang w:val="nl"/>
          </w:rPr>
          <w:t>https://github.com/AP-Elektronica-ICT/BAP_Stage_Syllabus</w:t>
        </w:r>
      </w:hyperlink>
    </w:p>
    <w:p w:rsidR="00057FEF" w:rsidRDefault="00C33524" w:rsidP="00057FEF">
      <w:pPr>
        <w:pStyle w:val="ListParagraph"/>
        <w:numPr>
          <w:ilvl w:val="0"/>
          <w:numId w:val="13"/>
        </w:numPr>
        <w:rPr>
          <w:lang w:val="nl"/>
        </w:rPr>
      </w:pPr>
      <w:hyperlink r:id="rId14" w:history="1">
        <w:r w:rsidR="00057FEF" w:rsidRPr="008D73A6">
          <w:rPr>
            <w:rStyle w:val="Hyperlink"/>
            <w:lang w:val="nl"/>
          </w:rPr>
          <w:t>https://github.com/MikeMeyers2504/Automatiseren-bachelorproef-2016.git</w:t>
        </w:r>
      </w:hyperlink>
    </w:p>
    <w:p w:rsidR="00B33AD9" w:rsidRDefault="00B33AD9" w:rsidP="00057FEF">
      <w:pPr>
        <w:pStyle w:val="ListParagraph"/>
        <w:numPr>
          <w:ilvl w:val="0"/>
          <w:numId w:val="13"/>
        </w:numPr>
        <w:rPr>
          <w:lang w:val="nl"/>
        </w:rPr>
      </w:pPr>
      <w:r w:rsidRPr="00057FEF">
        <w:rPr>
          <w:lang w:val="nl"/>
        </w:rPr>
        <w:t>Slack channels</w:t>
      </w:r>
    </w:p>
    <w:p w:rsidR="00057FEF" w:rsidRPr="00057FEF" w:rsidRDefault="00057FEF" w:rsidP="00057FEF">
      <w:pPr>
        <w:pStyle w:val="ListParagraph"/>
        <w:rPr>
          <w:lang w:val="nl"/>
        </w:rPr>
      </w:pPr>
    </w:p>
    <w:p w:rsidR="00376E48" w:rsidRPr="00376E48" w:rsidRDefault="00376E48" w:rsidP="00376E48">
      <w:pPr>
        <w:pStyle w:val="ListParagraph"/>
        <w:rPr>
          <w:rFonts w:ascii="Arial" w:hAnsi="Arial" w:cs="Arial"/>
          <w:i/>
          <w:sz w:val="20"/>
          <w:lang w:val="nl"/>
        </w:rPr>
      </w:pPr>
    </w:p>
    <w:sectPr w:rsidR="00376E48" w:rsidRPr="00376E48" w:rsidSect="007A2FC7">
      <w:headerReference w:type="default" r:id="rId15"/>
      <w:footerReference w:type="even" r:id="rId16"/>
      <w:footerReference w:type="default" r:id="rId1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524" w:rsidRDefault="00C33524">
      <w:pPr>
        <w:spacing w:after="0" w:line="240" w:lineRule="auto"/>
      </w:pPr>
      <w:r>
        <w:separator/>
      </w:r>
    </w:p>
  </w:endnote>
  <w:endnote w:type="continuationSeparator" w:id="0">
    <w:p w:rsidR="00C33524" w:rsidRDefault="00C3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50" w:rsidRDefault="00883550">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83550" w:rsidRDefault="00C3352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sz w:val="20"/>
                                  <w:lang w:val="nl-BE"/>
                                </w:rPr>
                                <w:t xml:space="preserve">  </w:t>
                              </w:r>
                            </w:sdtContent>
                          </w:sdt>
                          <w:r w:rsidR="0088355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83550">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83550" w:rsidRDefault="00883550">
                          <w:pPr>
                            <w:pStyle w:val="NoSpacing"/>
                            <w:jc w:val="center"/>
                            <w:rPr>
                              <w:color w:val="FFFFFF" w:themeColor="background1"/>
                              <w:sz w:val="40"/>
                              <w:szCs w:val="40"/>
                            </w:rPr>
                          </w:pPr>
                          <w:r>
                            <w:fldChar w:fldCharType="begin"/>
                          </w:r>
                          <w:r>
                            <w:instrText>PAGE  \* Arabic  \* MERGEFORMAT</w:instrText>
                          </w:r>
                          <w:r>
                            <w:fldChar w:fldCharType="separate"/>
                          </w:r>
                          <w:r w:rsidRPr="007A2FC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7A2FC7" w:rsidRPr="007A2FC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50" w:rsidRDefault="00883550">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83550" w:rsidRDefault="00C3352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883550">
                                <w:rPr>
                                  <w:rFonts w:asciiTheme="majorHAnsi" w:eastAsiaTheme="majorEastAsia" w:hAnsiTheme="majorHAnsi" w:cstheme="majorBidi"/>
                                  <w:sz w:val="20"/>
                                  <w:lang w:val="nl-BE"/>
                                </w:rPr>
                                <w:t xml:space="preserve">  </w:t>
                              </w:r>
                            </w:sdtContent>
                          </w:sdt>
                          <w:r w:rsidR="0088355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83550">
                                <w:rPr>
                                  <w:rFonts w:asciiTheme="majorHAnsi" w:eastAsiaTheme="majorEastAsia" w:hAnsiTheme="majorHAnsi" w:cstheme="majorBidi"/>
                                  <w:sz w:val="20"/>
                                  <w:lang w:val="en-US"/>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B2F55">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11D48">
                          <w:rPr>
                            <w:rFonts w:asciiTheme="majorHAnsi" w:eastAsiaTheme="majorEastAsia" w:hAnsiTheme="majorHAnsi" w:cstheme="majorBidi"/>
                            <w:sz w:val="20"/>
                            <w:lang w:val="nl-BE"/>
                          </w:rPr>
                          <w:t xml:space="preserve">  </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864BF8">
                          <w:rPr>
                            <w:rFonts w:asciiTheme="majorHAnsi" w:eastAsiaTheme="majorEastAsia" w:hAnsiTheme="majorHAnsi" w:cstheme="majorBidi"/>
                            <w:sz w:val="20"/>
                            <w:lang w:val="en-US"/>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83550" w:rsidRDefault="00883550">
                          <w:pPr>
                            <w:pStyle w:val="NoSpacing"/>
                            <w:jc w:val="center"/>
                            <w:rPr>
                              <w:color w:val="FFFFFF" w:themeColor="background1"/>
                              <w:sz w:val="40"/>
                              <w:szCs w:val="40"/>
                            </w:rPr>
                          </w:pPr>
                          <w:r>
                            <w:fldChar w:fldCharType="begin"/>
                          </w:r>
                          <w:r>
                            <w:instrText>PAGE  \* Arabic  \* MERGEFORMAT</w:instrText>
                          </w:r>
                          <w:r>
                            <w:fldChar w:fldCharType="separate"/>
                          </w:r>
                          <w:r w:rsidR="003C2BB7" w:rsidRPr="003C2BB7">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883550" w:rsidRDefault="00883550">
                    <w:pPr>
                      <w:pStyle w:val="NoSpacing"/>
                      <w:jc w:val="center"/>
                      <w:rPr>
                        <w:color w:val="FFFFFF" w:themeColor="background1"/>
                        <w:sz w:val="40"/>
                        <w:szCs w:val="40"/>
                      </w:rPr>
                    </w:pPr>
                    <w:r>
                      <w:fldChar w:fldCharType="begin"/>
                    </w:r>
                    <w:r>
                      <w:instrText>PAGE  \* Arabic  \* MERGEFORMAT</w:instrText>
                    </w:r>
                    <w:r>
                      <w:fldChar w:fldCharType="separate"/>
                    </w:r>
                    <w:r w:rsidR="003C2BB7" w:rsidRPr="003C2BB7">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p w:rsidR="00883550" w:rsidRDefault="0088355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524" w:rsidRDefault="00C33524">
      <w:pPr>
        <w:spacing w:after="0" w:line="240" w:lineRule="auto"/>
      </w:pPr>
      <w:r>
        <w:separator/>
      </w:r>
    </w:p>
  </w:footnote>
  <w:footnote w:type="continuationSeparator" w:id="0">
    <w:p w:rsidR="00C33524" w:rsidRDefault="00C33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550" w:rsidRPr="00864BF8" w:rsidRDefault="00883550">
    <w:pPr>
      <w:pStyle w:val="Header"/>
      <w:rPr>
        <w:lang w:val="nl-BE"/>
      </w:rPr>
    </w:pPr>
    <w:r>
      <w:t>AP Hogeschool</w:t>
    </w:r>
    <w:r>
      <w:ptab w:relativeTo="margin" w:alignment="center" w:leader="none"/>
    </w:r>
    <w:r>
      <w:t>Mike Meyers en Kayode Aina</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5DB2D5B"/>
    <w:multiLevelType w:val="hybridMultilevel"/>
    <w:tmpl w:val="91CA74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5A36DA"/>
    <w:multiLevelType w:val="hybridMultilevel"/>
    <w:tmpl w:val="3326B9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42348D"/>
    <w:multiLevelType w:val="hybridMultilevel"/>
    <w:tmpl w:val="668A34D8"/>
    <w:lvl w:ilvl="0" w:tplc="2E7820BE">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6C7E02"/>
    <w:multiLevelType w:val="hybridMultilevel"/>
    <w:tmpl w:val="B6BCC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2DC0C66"/>
    <w:multiLevelType w:val="hybridMultilevel"/>
    <w:tmpl w:val="98D466DA"/>
    <w:lvl w:ilvl="0" w:tplc="E9B45328">
      <w:numFmt w:val="bullet"/>
      <w:lvlText w:val=""/>
      <w:lvlJc w:val="left"/>
      <w:pPr>
        <w:ind w:left="720" w:hanging="360"/>
      </w:pPr>
      <w:rPr>
        <w:rFonts w:ascii="Wingdings" w:eastAsiaTheme="minorHAnsi"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D3B3844"/>
    <w:multiLevelType w:val="hybridMultilevel"/>
    <w:tmpl w:val="FCF4C542"/>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291A97"/>
    <w:multiLevelType w:val="hybridMultilevel"/>
    <w:tmpl w:val="AED479FE"/>
    <w:lvl w:ilvl="0" w:tplc="0813000B">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5"/>
  </w:num>
  <w:num w:numId="13">
    <w:abstractNumId w:val="6"/>
  </w:num>
  <w:num w:numId="14">
    <w:abstractNumId w:val="9"/>
  </w:num>
  <w:num w:numId="15">
    <w:abstractNumId w:val="7"/>
  </w:num>
  <w:num w:numId="16">
    <w:abstractNumId w:val="10"/>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57FEF"/>
    <w:rsid w:val="0019193E"/>
    <w:rsid w:val="001A20A6"/>
    <w:rsid w:val="001B3FE9"/>
    <w:rsid w:val="001C7AA9"/>
    <w:rsid w:val="0024333A"/>
    <w:rsid w:val="00250B06"/>
    <w:rsid w:val="00271803"/>
    <w:rsid w:val="00297DBE"/>
    <w:rsid w:val="002B2E29"/>
    <w:rsid w:val="002B318C"/>
    <w:rsid w:val="002C1DDE"/>
    <w:rsid w:val="002F3487"/>
    <w:rsid w:val="003160C5"/>
    <w:rsid w:val="003458DD"/>
    <w:rsid w:val="00363C80"/>
    <w:rsid w:val="00376E48"/>
    <w:rsid w:val="003C2BB7"/>
    <w:rsid w:val="003F581A"/>
    <w:rsid w:val="00400E4A"/>
    <w:rsid w:val="004A1455"/>
    <w:rsid w:val="004A31F4"/>
    <w:rsid w:val="004A7629"/>
    <w:rsid w:val="004C2934"/>
    <w:rsid w:val="00511D48"/>
    <w:rsid w:val="005413FC"/>
    <w:rsid w:val="00554A85"/>
    <w:rsid w:val="005673FD"/>
    <w:rsid w:val="005B2F55"/>
    <w:rsid w:val="005D05EC"/>
    <w:rsid w:val="005E2616"/>
    <w:rsid w:val="005F550F"/>
    <w:rsid w:val="005F62E9"/>
    <w:rsid w:val="00625F67"/>
    <w:rsid w:val="006E398D"/>
    <w:rsid w:val="00751994"/>
    <w:rsid w:val="007748E0"/>
    <w:rsid w:val="007A2FC7"/>
    <w:rsid w:val="007E2A0B"/>
    <w:rsid w:val="007F2317"/>
    <w:rsid w:val="0080687A"/>
    <w:rsid w:val="00822073"/>
    <w:rsid w:val="00856CF5"/>
    <w:rsid w:val="00864BF8"/>
    <w:rsid w:val="00870345"/>
    <w:rsid w:val="00883550"/>
    <w:rsid w:val="008A244B"/>
    <w:rsid w:val="008A251A"/>
    <w:rsid w:val="00940E8B"/>
    <w:rsid w:val="009A3CC2"/>
    <w:rsid w:val="00A118D3"/>
    <w:rsid w:val="00A13B28"/>
    <w:rsid w:val="00A14BA8"/>
    <w:rsid w:val="00A36DE3"/>
    <w:rsid w:val="00A943AA"/>
    <w:rsid w:val="00AD34DE"/>
    <w:rsid w:val="00AD63DE"/>
    <w:rsid w:val="00B12113"/>
    <w:rsid w:val="00B24390"/>
    <w:rsid w:val="00B33AD9"/>
    <w:rsid w:val="00BB0DAF"/>
    <w:rsid w:val="00BC7E10"/>
    <w:rsid w:val="00BD72E3"/>
    <w:rsid w:val="00C33524"/>
    <w:rsid w:val="00C53291"/>
    <w:rsid w:val="00C54ADA"/>
    <w:rsid w:val="00C72E93"/>
    <w:rsid w:val="00C76B59"/>
    <w:rsid w:val="00C9462B"/>
    <w:rsid w:val="00CD1E5D"/>
    <w:rsid w:val="00CE6D00"/>
    <w:rsid w:val="00D53B7F"/>
    <w:rsid w:val="00D56263"/>
    <w:rsid w:val="00D867DC"/>
    <w:rsid w:val="00DD6BA5"/>
    <w:rsid w:val="00DF155A"/>
    <w:rsid w:val="00DF3299"/>
    <w:rsid w:val="00E123B2"/>
    <w:rsid w:val="00E15495"/>
    <w:rsid w:val="00E222B9"/>
    <w:rsid w:val="00E25E43"/>
    <w:rsid w:val="00EA7C1A"/>
    <w:rsid w:val="00EB53D2"/>
    <w:rsid w:val="00EB6D00"/>
    <w:rsid w:val="00EF4828"/>
    <w:rsid w:val="00F01373"/>
    <w:rsid w:val="00F2614B"/>
    <w:rsid w:val="00F443BF"/>
    <w:rsid w:val="00F47FE2"/>
    <w:rsid w:val="00F92E22"/>
    <w:rsid w:val="00FE6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 w:type="character" w:styleId="Hyperlink">
    <w:name w:val="Hyperlink"/>
    <w:basedOn w:val="DefaultParagraphFont"/>
    <w:uiPriority w:val="99"/>
    <w:unhideWhenUsed/>
    <w:rsid w:val="00B33AD9"/>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P-Elektronica-ICT/BAP_Stage_Syllab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lack-files.com/files-pri-safe/T2DJH3XV4-F2EKJ5T19/stagerepohelper.pdf?c=1474892932-fa6ced440b5952146aa5efdf94e810e700ed591b"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imdams/bachelorproef-MichaelMar93"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keMeyers2504/Automatiseren-bachelorproef-2016.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B6624"/>
    <w:rsid w:val="00211BBD"/>
    <w:rsid w:val="002B359F"/>
    <w:rsid w:val="00417537"/>
    <w:rsid w:val="004C543F"/>
    <w:rsid w:val="004E097A"/>
    <w:rsid w:val="005043CF"/>
    <w:rsid w:val="005A1EEF"/>
    <w:rsid w:val="00624789"/>
    <w:rsid w:val="007F13E7"/>
    <w:rsid w:val="008E0575"/>
    <w:rsid w:val="008E3E7D"/>
    <w:rsid w:val="00913702"/>
    <w:rsid w:val="009208A4"/>
    <w:rsid w:val="009252EF"/>
    <w:rsid w:val="00BB6215"/>
    <w:rsid w:val="00C76DB1"/>
    <w:rsid w:val="00CC6600"/>
    <w:rsid w:val="00D7079F"/>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 w:type="paragraph" w:customStyle="1" w:styleId="356638F7D8B6484A87B85E7555826D3F">
    <w:name w:val="356638F7D8B6484A87B85E7555826D3F"/>
    <w:rsid w:val="004E097A"/>
    <w:rPr>
      <w:lang w:val="nl-BE" w:eastAsia="nl-BE"/>
    </w:rPr>
  </w:style>
  <w:style w:type="paragraph" w:customStyle="1" w:styleId="6B631D44110A49DE8A42587A28E76B92">
    <w:name w:val="6B631D44110A49DE8A42587A28E76B92"/>
    <w:rsid w:val="004E097A"/>
    <w:rPr>
      <w:lang w:val="nl-BE" w:eastAsia="nl-BE"/>
    </w:rPr>
  </w:style>
  <w:style w:type="paragraph" w:customStyle="1" w:styleId="3F9ECF94086D4B60AD908B680A922110">
    <w:name w:val="3F9ECF94086D4B60AD908B680A922110"/>
    <w:rsid w:val="00211BBD"/>
    <w:rPr>
      <w:lang w:val="nl-BE" w:eastAsia="nl-BE"/>
    </w:rPr>
  </w:style>
  <w:style w:type="paragraph" w:customStyle="1" w:styleId="610AF7263B0544148FF5E61DE375979F">
    <w:name w:val="610AF7263B0544148FF5E61DE375979F"/>
    <w:rsid w:val="00211BBD"/>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BCB59D91-8CAC-4CD3-B769-CE7A2314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606</TotalTime>
  <Pages>6</Pages>
  <Words>1204</Words>
  <Characters>6622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Cloud Applications document</dc:subject>
  <dc:creator>Tom</dc:creator>
  <cp:keywords/>
  <dc:description/>
  <cp:lastModifiedBy>Mike</cp:lastModifiedBy>
  <cp:revision>43</cp:revision>
  <cp:lastPrinted>2016-10-05T20:49:00Z</cp:lastPrinted>
  <dcterms:created xsi:type="dcterms:W3CDTF">2016-09-26T12:02:00Z</dcterms:created>
  <dcterms:modified xsi:type="dcterms:W3CDTF">2016-10-09T17:49:00Z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